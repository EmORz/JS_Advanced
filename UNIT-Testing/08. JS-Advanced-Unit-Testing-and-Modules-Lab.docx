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E2404" w14:textId="77777777" w:rsidR="00B67D59" w:rsidRDefault="00497A8F" w:rsidP="000D3A12">
      <w:pPr>
        <w:pStyle w:val="Heading1"/>
        <w:jc w:val="center"/>
      </w:pPr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 xml:space="preserve">Unit Testing </w:t>
      </w:r>
      <w:r w:rsidR="008068B9">
        <w:rPr>
          <w:noProof/>
        </w:rPr>
        <w:t>and Modules</w:t>
      </w:r>
    </w:p>
    <w:p w14:paraId="6C38905B" w14:textId="3E1EA9BD"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8" w:history="1"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JavaScript </w:t>
        </w:r>
        <w:r w:rsidR="008068B9">
          <w:rPr>
            <w:rStyle w:val="Hyperlink"/>
            <w:sz w:val="24"/>
            <w:szCs w:val="24"/>
          </w:rPr>
          <w:t>Advanced</w:t>
        </w:r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 course @ SoftUni</w:t>
        </w:r>
      </w:hyperlink>
      <w:hyperlink r:id="rId9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0" w:history="1">
        <w:r w:rsidR="004D5C27">
          <w:rPr>
            <w:rStyle w:val="Hyperlink"/>
          </w:rPr>
          <w:t>https://judge.softuni.bg/Contests/1531/Lab-Unit-Testing-and-Modules</w:t>
        </w:r>
      </w:hyperlink>
      <w:r w:rsidR="00B67D59" w:rsidRPr="00031521">
        <w:rPr>
          <w:sz w:val="24"/>
          <w:szCs w:val="24"/>
        </w:rPr>
        <w:t>.</w:t>
      </w:r>
    </w:p>
    <w:p w14:paraId="5106EA45" w14:textId="77777777" w:rsidR="00EC5CBF" w:rsidRDefault="00EC5CBF" w:rsidP="00EC5CBF">
      <w:pPr>
        <w:pStyle w:val="Heading1"/>
      </w:pPr>
      <w:r>
        <w:t>Error Handling</w:t>
      </w:r>
    </w:p>
    <w:p w14:paraId="1156329C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14:paraId="32E04079" w14:textId="77777777" w:rsidR="00261415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</w:t>
      </w:r>
      <w:r w:rsidR="008068B9">
        <w:rPr>
          <w:rFonts w:cstheme="minorHAnsi"/>
          <w:noProof/>
          <w:sz w:val="24"/>
          <w:szCs w:val="24"/>
        </w:rPr>
        <w:t>a</w:t>
      </w:r>
      <w:r w:rsidRPr="00031521">
        <w:rPr>
          <w:rFonts w:cstheme="minorHAnsi"/>
          <w:noProof/>
          <w:sz w:val="24"/>
          <w:szCs w:val="24"/>
        </w:rPr>
        <w:t xml:space="preserve"> function to sum a </w:t>
      </w:r>
      <w:r w:rsidRPr="00031521">
        <w:rPr>
          <w:rStyle w:val="Strong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="00261415" w:rsidRPr="00261415">
        <w:rPr>
          <w:rFonts w:cstheme="minorHAnsi"/>
          <w:b/>
          <w:noProof/>
          <w:sz w:val="24"/>
          <w:szCs w:val="24"/>
        </w:rPr>
        <w:t>numeric elements</w:t>
      </w:r>
      <w:r w:rsidRPr="00031521">
        <w:rPr>
          <w:rFonts w:cstheme="minorHAnsi"/>
          <w:noProof/>
          <w:sz w:val="24"/>
          <w:szCs w:val="24"/>
        </w:rPr>
        <w:t xml:space="preserve"> from </w:t>
      </w:r>
      <w:r w:rsidR="00261415">
        <w:rPr>
          <w:rFonts w:cstheme="minorHAnsi"/>
          <w:noProof/>
          <w:sz w:val="24"/>
          <w:szCs w:val="24"/>
        </w:rPr>
        <w:t xml:space="preserve">an </w:t>
      </w:r>
      <w:r w:rsidRPr="00031521">
        <w:rPr>
          <w:rFonts w:cstheme="minorHAnsi"/>
          <w:noProof/>
          <w:sz w:val="24"/>
          <w:szCs w:val="24"/>
        </w:rPr>
        <w:t xml:space="preserve">array. </w:t>
      </w:r>
    </w:p>
    <w:p w14:paraId="60162577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function takes </w:t>
      </w:r>
      <w:r w:rsidRPr="00261415">
        <w:rPr>
          <w:rFonts w:cstheme="minorHAnsi"/>
          <w:b/>
          <w:noProof/>
          <w:sz w:val="24"/>
          <w:szCs w:val="24"/>
        </w:rPr>
        <w:t>three parameters</w:t>
      </w:r>
      <w:r w:rsidR="00261415">
        <w:rPr>
          <w:rFonts w:cstheme="minorHAnsi"/>
          <w:noProof/>
          <w:sz w:val="24"/>
          <w:szCs w:val="24"/>
        </w:rPr>
        <w:t xml:space="preserve"> -</w:t>
      </w:r>
      <w:r w:rsidRPr="00031521">
        <w:rPr>
          <w:rFonts w:cstheme="minorHAnsi"/>
          <w:noProof/>
          <w:sz w:val="24"/>
          <w:szCs w:val="24"/>
        </w:rPr>
        <w:t xml:space="preserve"> the first is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="00261415">
        <w:rPr>
          <w:rFonts w:cstheme="minorHAnsi"/>
          <w:noProof/>
          <w:sz w:val="24"/>
          <w:szCs w:val="24"/>
        </w:rPr>
        <w:t xml:space="preserve">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 and the third is </w:t>
      </w:r>
      <w:r w:rsidR="00261415">
        <w:rPr>
          <w:rFonts w:cstheme="minorHAnsi"/>
          <w:noProof/>
          <w:sz w:val="24"/>
          <w:szCs w:val="24"/>
        </w:rPr>
        <w:t>the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Strong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="00261415">
        <w:rPr>
          <w:rFonts w:cstheme="minorHAnsi"/>
          <w:noProof/>
          <w:sz w:val="24"/>
          <w:szCs w:val="24"/>
        </w:rPr>
        <w:t>Have in mind that the</w:t>
      </w:r>
      <w:r w:rsidRPr="00031521">
        <w:rPr>
          <w:rFonts w:cstheme="minorHAnsi"/>
          <w:noProof/>
          <w:sz w:val="24"/>
          <w:szCs w:val="24"/>
        </w:rPr>
        <w:t xml:space="preserve"> array elements </w:t>
      </w:r>
      <w:r w:rsidRPr="00261415">
        <w:rPr>
          <w:rFonts w:cstheme="minorHAnsi"/>
          <w:b/>
          <w:noProof/>
          <w:sz w:val="24"/>
          <w:szCs w:val="24"/>
        </w:rPr>
        <w:t>may not be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Pr="005B45CA">
        <w:rPr>
          <w:rStyle w:val="CodeChar"/>
          <w:sz w:val="24"/>
          <w:szCs w:val="24"/>
        </w:rPr>
        <w:t>type Number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261415">
        <w:rPr>
          <w:rFonts w:cstheme="minorHAnsi"/>
          <w:b/>
          <w:noProof/>
          <w:sz w:val="24"/>
          <w:szCs w:val="24"/>
        </w:rPr>
        <w:t>cast everything</w:t>
      </w:r>
      <w:r w:rsidRPr="00031521">
        <w:rPr>
          <w:rFonts w:cstheme="minorHAnsi"/>
          <w:noProof/>
          <w:sz w:val="24"/>
          <w:szCs w:val="24"/>
        </w:rPr>
        <w:t xml:space="preserve">. Implement the following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031521">
        <w:rPr>
          <w:rFonts w:cstheme="minorHAnsi"/>
          <w:noProof/>
          <w:sz w:val="24"/>
          <w:szCs w:val="24"/>
        </w:rPr>
        <w:t>:</w:t>
      </w:r>
    </w:p>
    <w:p w14:paraId="4CA83952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first element</w:t>
      </w:r>
      <w:r w:rsidR="00EC5CBF" w:rsidRPr="00031521">
        <w:rPr>
          <w:rFonts w:cstheme="minorHAnsi"/>
          <w:noProof/>
          <w:sz w:val="24"/>
          <w:szCs w:val="24"/>
        </w:rPr>
        <w:t xml:space="preserve"> is not an array,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6CABD8A0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start index</w:t>
      </w:r>
      <w:r w:rsidR="00EC5CBF" w:rsidRPr="00031521">
        <w:rPr>
          <w:rFonts w:cstheme="minorHAnsi"/>
          <w:noProof/>
          <w:sz w:val="24"/>
          <w:szCs w:val="24"/>
        </w:rPr>
        <w:t xml:space="preserve"> is less than zero, </w:t>
      </w:r>
      <w:r>
        <w:rPr>
          <w:rFonts w:cstheme="minorHAnsi"/>
          <w:noProof/>
          <w:sz w:val="24"/>
          <w:szCs w:val="24"/>
        </w:rPr>
        <w:t>consider its value to be a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261415">
        <w:rPr>
          <w:rFonts w:cstheme="minorHAnsi"/>
          <w:b/>
          <w:noProof/>
          <w:sz w:val="24"/>
          <w:szCs w:val="24"/>
        </w:rPr>
        <w:t>zero</w:t>
      </w:r>
    </w:p>
    <w:p w14:paraId="17A26A2A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end index</w:t>
      </w:r>
      <w:r w:rsidR="00EC5CBF" w:rsidRPr="00031521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="00EC5CBF" w:rsidRPr="00261415">
        <w:rPr>
          <w:rFonts w:cstheme="minorHAnsi"/>
          <w:b/>
          <w:noProof/>
          <w:sz w:val="24"/>
          <w:szCs w:val="24"/>
        </w:rPr>
        <w:t>last index of the array</w:t>
      </w:r>
    </w:p>
    <w:p w14:paraId="4CCF806F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4F7EFE7C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</w:t>
      </w:r>
      <w:r w:rsidRPr="00261415">
        <w:rPr>
          <w:b/>
          <w:noProof/>
          <w:sz w:val="24"/>
          <w:szCs w:val="24"/>
        </w:rPr>
        <w:t>three</w:t>
      </w:r>
      <w:r w:rsidRPr="00031521">
        <w:rPr>
          <w:noProof/>
          <w:sz w:val="24"/>
          <w:szCs w:val="24"/>
        </w:rPr>
        <w:t xml:space="preserve"> </w:t>
      </w:r>
      <w:r w:rsidRPr="00031521">
        <w:rPr>
          <w:rStyle w:val="Strong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55F5C4EB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762F276C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50905E76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D84AEB5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7514A356" w14:textId="77777777" w:rsidTr="002B48A3">
        <w:trPr>
          <w:trHeight w:val="418"/>
        </w:trPr>
        <w:tc>
          <w:tcPr>
            <w:tcW w:w="6236" w:type="dxa"/>
          </w:tcPr>
          <w:p w14:paraId="0A0859FE" w14:textId="77777777" w:rsidR="00EC5CBF" w:rsidRPr="00A71D95" w:rsidRDefault="00EC5CBF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A71D95">
              <w:rPr>
                <w:sz w:val="24"/>
                <w:szCs w:val="24"/>
                <w:highlight w:val="yellow"/>
              </w:rPr>
              <w:t>[</w:t>
            </w:r>
            <w:r w:rsidR="00261415" w:rsidRPr="00A71D95">
              <w:rPr>
                <w:sz w:val="24"/>
                <w:szCs w:val="24"/>
                <w:highlight w:val="yellow"/>
              </w:rPr>
              <w:t>10, 20, 30, 40, 50, 60], 3, 300</w:t>
            </w:r>
          </w:p>
        </w:tc>
        <w:tc>
          <w:tcPr>
            <w:tcW w:w="3969" w:type="dxa"/>
          </w:tcPr>
          <w:p w14:paraId="7D710D35" w14:textId="77777777" w:rsidR="00EC5CBF" w:rsidRPr="00A71D95" w:rsidRDefault="00EC5CBF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A71D95">
              <w:rPr>
                <w:sz w:val="24"/>
                <w:szCs w:val="24"/>
                <w:highlight w:val="yellow"/>
              </w:rPr>
              <w:t>150</w:t>
            </w:r>
          </w:p>
        </w:tc>
      </w:tr>
      <w:tr w:rsidR="00EC5CBF" w:rsidRPr="00D65337" w14:paraId="05E0147F" w14:textId="77777777" w:rsidTr="002B48A3">
        <w:trPr>
          <w:trHeight w:val="418"/>
        </w:trPr>
        <w:tc>
          <w:tcPr>
            <w:tcW w:w="6236" w:type="dxa"/>
          </w:tcPr>
          <w:p w14:paraId="33CB0876" w14:textId="77777777" w:rsidR="00EC5CBF" w:rsidRPr="00A71D95" w:rsidRDefault="00EC5CBF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A71D95">
              <w:rPr>
                <w:sz w:val="24"/>
                <w:szCs w:val="24"/>
                <w:highlight w:val="yellow"/>
              </w:rPr>
              <w:t>[</w:t>
            </w:r>
            <w:r w:rsidR="00261415" w:rsidRPr="00A71D95">
              <w:rPr>
                <w:sz w:val="24"/>
                <w:szCs w:val="24"/>
                <w:highlight w:val="yellow"/>
              </w:rPr>
              <w:t>1.1, 2.2, 3.3, 4.4, 5.5], -3, 1</w:t>
            </w:r>
          </w:p>
        </w:tc>
        <w:tc>
          <w:tcPr>
            <w:tcW w:w="3969" w:type="dxa"/>
          </w:tcPr>
          <w:p w14:paraId="0F107834" w14:textId="77777777" w:rsidR="00EC5CBF" w:rsidRPr="00A71D95" w:rsidRDefault="00EC5CBF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A71D95">
              <w:rPr>
                <w:sz w:val="24"/>
                <w:szCs w:val="24"/>
                <w:highlight w:val="yellow"/>
              </w:rPr>
              <w:t>3.3</w:t>
            </w:r>
          </w:p>
        </w:tc>
      </w:tr>
      <w:tr w:rsidR="00EC5CBF" w:rsidRPr="00D65337" w14:paraId="0A0D465F" w14:textId="77777777" w:rsidTr="002B48A3">
        <w:trPr>
          <w:trHeight w:val="418"/>
        </w:trPr>
        <w:tc>
          <w:tcPr>
            <w:tcW w:w="6236" w:type="dxa"/>
          </w:tcPr>
          <w:p w14:paraId="007F090F" w14:textId="77777777" w:rsidR="00EC5CBF" w:rsidRPr="00A71D95" w:rsidRDefault="00261415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A71D95">
              <w:rPr>
                <w:sz w:val="24"/>
                <w:szCs w:val="24"/>
                <w:highlight w:val="yellow"/>
              </w:rPr>
              <w:t>[10, 'twenty', 30, 40], 0, 2</w:t>
            </w:r>
          </w:p>
        </w:tc>
        <w:tc>
          <w:tcPr>
            <w:tcW w:w="3969" w:type="dxa"/>
          </w:tcPr>
          <w:p w14:paraId="248B2B6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A71D95">
              <w:rPr>
                <w:sz w:val="24"/>
                <w:szCs w:val="24"/>
                <w:highlight w:val="yellow"/>
              </w:rPr>
              <w:t>NaN</w:t>
            </w:r>
          </w:p>
        </w:tc>
      </w:tr>
      <w:tr w:rsidR="00EC5CBF" w:rsidRPr="00D65337" w14:paraId="71E951D1" w14:textId="77777777" w:rsidTr="002B48A3">
        <w:trPr>
          <w:trHeight w:val="418"/>
        </w:trPr>
        <w:tc>
          <w:tcPr>
            <w:tcW w:w="6236" w:type="dxa"/>
          </w:tcPr>
          <w:p w14:paraId="3A5166B8" w14:textId="77777777" w:rsidR="00EC5CBF" w:rsidRPr="00A71D95" w:rsidRDefault="00261415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A71D95">
              <w:rPr>
                <w:sz w:val="24"/>
                <w:szCs w:val="24"/>
                <w:highlight w:val="yellow"/>
              </w:rPr>
              <w:t>[], 1, 2</w:t>
            </w:r>
          </w:p>
        </w:tc>
        <w:tc>
          <w:tcPr>
            <w:tcW w:w="3969" w:type="dxa"/>
          </w:tcPr>
          <w:p w14:paraId="5FDE658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A71D95">
              <w:rPr>
                <w:sz w:val="24"/>
                <w:szCs w:val="24"/>
                <w:highlight w:val="yellow"/>
              </w:rPr>
              <w:t>0</w:t>
            </w:r>
          </w:p>
        </w:tc>
      </w:tr>
      <w:tr w:rsidR="00EC5CBF" w:rsidRPr="00D65337" w14:paraId="6EDE3ECC" w14:textId="77777777" w:rsidTr="002B48A3">
        <w:trPr>
          <w:trHeight w:val="418"/>
        </w:trPr>
        <w:tc>
          <w:tcPr>
            <w:tcW w:w="6236" w:type="dxa"/>
          </w:tcPr>
          <w:p w14:paraId="1EF4A91A" w14:textId="77777777" w:rsidR="00EC5CBF" w:rsidRPr="002169EC" w:rsidRDefault="00261415" w:rsidP="002B48A3">
            <w:pPr>
              <w:pStyle w:val="Code"/>
              <w:rPr>
                <w:sz w:val="24"/>
                <w:szCs w:val="24"/>
                <w:highlight w:val="yellow"/>
              </w:rPr>
            </w:pPr>
            <w:r w:rsidRPr="002169EC">
              <w:rPr>
                <w:sz w:val="24"/>
                <w:szCs w:val="24"/>
                <w:highlight w:val="yellow"/>
              </w:rPr>
              <w:t>'text', 0, 2</w:t>
            </w:r>
          </w:p>
        </w:tc>
        <w:tc>
          <w:tcPr>
            <w:tcW w:w="3969" w:type="dxa"/>
          </w:tcPr>
          <w:p w14:paraId="2B080CC2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2169EC">
              <w:rPr>
                <w:sz w:val="24"/>
                <w:szCs w:val="24"/>
                <w:highlight w:val="yellow"/>
              </w:rPr>
              <w:t>NaN</w:t>
            </w:r>
          </w:p>
        </w:tc>
      </w:tr>
    </w:tbl>
    <w:p w14:paraId="5F1C0D85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14:paraId="523F996E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Strong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5B45CA">
        <w:rPr>
          <w:rStyle w:val="CodeChar"/>
          <w:sz w:val="24"/>
          <w:szCs w:val="24"/>
        </w:rPr>
        <w:t xml:space="preserve"> </w:t>
      </w:r>
      <w:r w:rsidR="009F50CE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9F50CE"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</w:t>
      </w:r>
      <w:r w:rsidR="007831D4">
        <w:rPr>
          <w:rFonts w:cstheme="minorHAnsi"/>
          <w:noProof/>
          <w:sz w:val="24"/>
          <w:szCs w:val="24"/>
        </w:rPr>
        <w:t>through</w:t>
      </w:r>
      <w:r w:rsidRPr="00031521">
        <w:rPr>
          <w:rFonts w:cstheme="minorHAnsi"/>
          <w:noProof/>
          <w:sz w:val="24"/>
          <w:szCs w:val="24"/>
        </w:rPr>
        <w:t xml:space="preserve">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031521">
        <w:rPr>
          <w:rFonts w:cstheme="minorHAnsi"/>
          <w:noProof/>
          <w:sz w:val="24"/>
          <w:szCs w:val="24"/>
        </w:rPr>
        <w:t xml:space="preserve"> if the card is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031521">
        <w:rPr>
          <w:rFonts w:cstheme="minorHAnsi"/>
          <w:noProof/>
          <w:sz w:val="24"/>
          <w:szCs w:val="24"/>
        </w:rPr>
        <w:t xml:space="preserve"> with </w:t>
      </w:r>
      <w:r w:rsidRPr="007831D4">
        <w:rPr>
          <w:rFonts w:cstheme="minorHAnsi"/>
          <w:b/>
          <w:noProof/>
          <w:sz w:val="24"/>
          <w:szCs w:val="24"/>
        </w:rPr>
        <w:t>invalid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</w:t>
      </w:r>
      <w:r w:rsidRPr="007831D4">
        <w:rPr>
          <w:rFonts w:cstheme="minorHAnsi"/>
          <w:b/>
          <w:noProof/>
          <w:sz w:val="24"/>
          <w:szCs w:val="24"/>
        </w:rPr>
        <w:t>existing instance to an invalid</w:t>
      </w:r>
      <w:r w:rsidRPr="00031521">
        <w:rPr>
          <w:rFonts w:cstheme="minorHAnsi"/>
          <w:noProof/>
          <w:sz w:val="24"/>
          <w:szCs w:val="24"/>
        </w:rPr>
        <w:t xml:space="preserve"> value.</w:t>
      </w:r>
    </w:p>
    <w:p w14:paraId="6CEE034D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020181DC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DF8328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lastRenderedPageBreak/>
        <w:t xml:space="preserve">Both face and suit are expected as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 xml:space="preserve">. The class also needs to have a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</w:t>
      </w:r>
      <w:r w:rsidRPr="007831D4">
        <w:rPr>
          <w:rFonts w:cstheme="minorHAnsi"/>
          <w:b/>
          <w:noProof/>
          <w:sz w:val="24"/>
          <w:szCs w:val="24"/>
        </w:rPr>
        <w:t xml:space="preserve">prints </w:t>
      </w:r>
      <w:r w:rsidRPr="005B45CA">
        <w:rPr>
          <w:rFonts w:cstheme="minorHAnsi"/>
          <w:noProof/>
          <w:sz w:val="24"/>
          <w:szCs w:val="24"/>
        </w:rPr>
        <w:t>the card’s face and suit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as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2FB74BC8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25E3159E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13C11FB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72E9CC9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5A063C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2EADF5C1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take</w:t>
      </w:r>
      <w:r w:rsidR="007831D4">
        <w:rPr>
          <w:rFonts w:cstheme="minorHAnsi"/>
          <w:noProof/>
          <w:sz w:val="24"/>
          <w:szCs w:val="24"/>
        </w:rPr>
        <w:t>s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7831D4">
        <w:rPr>
          <w:rFonts w:cstheme="minorHAnsi"/>
          <w:b/>
          <w:noProof/>
          <w:sz w:val="24"/>
          <w:szCs w:val="24"/>
        </w:rPr>
        <w:t>two string parameters</w:t>
      </w:r>
      <w:r w:rsidRPr="00031521">
        <w:rPr>
          <w:rFonts w:cstheme="minorHAnsi"/>
          <w:noProof/>
          <w:sz w:val="24"/>
          <w:szCs w:val="24"/>
        </w:rPr>
        <w:t xml:space="preserve">. The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62B9AB4D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EC5CBF" w:rsidRPr="00D65337" w14:paraId="1159238C" w14:textId="77777777" w:rsidTr="003022D0">
        <w:tc>
          <w:tcPr>
            <w:tcW w:w="5307" w:type="dxa"/>
            <w:shd w:val="clear" w:color="auto" w:fill="D9D9D9" w:themeFill="background1" w:themeFillShade="D9"/>
          </w:tcPr>
          <w:p w14:paraId="07EDA00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422144CC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2578BD15" w14:textId="77777777" w:rsidTr="003022D0">
        <w:trPr>
          <w:trHeight w:val="418"/>
        </w:trPr>
        <w:tc>
          <w:tcPr>
            <w:tcW w:w="5307" w:type="dxa"/>
          </w:tcPr>
          <w:p w14:paraId="23B578BE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03E5E46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14:paraId="189F9E65" w14:textId="77777777" w:rsidTr="003022D0">
        <w:trPr>
          <w:trHeight w:val="418"/>
        </w:trPr>
        <w:tc>
          <w:tcPr>
            <w:tcW w:w="5307" w:type="dxa"/>
          </w:tcPr>
          <w:p w14:paraId="23FA8ACC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5DAB887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14:paraId="3B828D26" w14:textId="77777777" w:rsidTr="003022D0">
        <w:trPr>
          <w:trHeight w:val="418"/>
        </w:trPr>
        <w:tc>
          <w:tcPr>
            <w:tcW w:w="5307" w:type="dxa"/>
          </w:tcPr>
          <w:p w14:paraId="3E8C35A6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23F2FA8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14:paraId="1A6DBECD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14:paraId="7F3D89B2" w14:textId="77777777" w:rsidR="00502542" w:rsidRDefault="005474EB" w:rsidP="00EC5CB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EC5CBF" w:rsidRPr="00031521">
        <w:rPr>
          <w:noProof/>
          <w:sz w:val="24"/>
          <w:szCs w:val="24"/>
        </w:rPr>
        <w:t xml:space="preserve"> function that takes </w:t>
      </w:r>
      <w:r w:rsidR="00EC5CBF" w:rsidRPr="005474EB">
        <w:rPr>
          <w:b/>
          <w:noProof/>
          <w:sz w:val="24"/>
          <w:szCs w:val="24"/>
        </w:rPr>
        <w:t xml:space="preserve">a deck of cards </w:t>
      </w:r>
      <w:r w:rsidR="00EC5CBF" w:rsidRPr="005B45CA">
        <w:rPr>
          <w:noProof/>
          <w:sz w:val="24"/>
          <w:szCs w:val="24"/>
        </w:rPr>
        <w:t xml:space="preserve">as </w:t>
      </w:r>
      <w:r w:rsidRPr="005B45CA">
        <w:rPr>
          <w:noProof/>
          <w:sz w:val="24"/>
          <w:szCs w:val="24"/>
        </w:rPr>
        <w:t>an</w:t>
      </w:r>
      <w:r>
        <w:rPr>
          <w:b/>
          <w:noProof/>
          <w:sz w:val="24"/>
          <w:szCs w:val="24"/>
        </w:rPr>
        <w:t xml:space="preserve"> </w:t>
      </w:r>
      <w:r w:rsidRPr="005B45CA">
        <w:rPr>
          <w:rStyle w:val="CodeChar"/>
          <w:sz w:val="24"/>
          <w:szCs w:val="24"/>
        </w:rPr>
        <w:t>array of strings</w:t>
      </w:r>
      <w:r w:rsidR="00EC5CBF" w:rsidRPr="00031521">
        <w:rPr>
          <w:noProof/>
          <w:sz w:val="24"/>
          <w:szCs w:val="24"/>
        </w:rPr>
        <w:t xml:space="preserve"> and </w:t>
      </w:r>
      <w:r w:rsidR="00EC5CBF" w:rsidRPr="005B45CA">
        <w:rPr>
          <w:b/>
          <w:noProof/>
          <w:sz w:val="24"/>
          <w:szCs w:val="24"/>
        </w:rPr>
        <w:t>print</w:t>
      </w:r>
      <w:r w:rsidR="00995F69" w:rsidRPr="005B45CA">
        <w:rPr>
          <w:b/>
          <w:noProof/>
          <w:sz w:val="24"/>
          <w:szCs w:val="24"/>
        </w:rPr>
        <w:t>s</w:t>
      </w:r>
      <w:r w:rsidR="00EC5CBF" w:rsidRPr="00031521">
        <w:rPr>
          <w:noProof/>
          <w:sz w:val="24"/>
          <w:szCs w:val="24"/>
        </w:rPr>
        <w:t xml:space="preserve"> them as a </w:t>
      </w:r>
      <w:r w:rsidR="00EC5CBF" w:rsidRPr="005474EB">
        <w:rPr>
          <w:b/>
          <w:noProof/>
          <w:sz w:val="24"/>
          <w:szCs w:val="24"/>
        </w:rPr>
        <w:t>sequence</w:t>
      </w:r>
      <w:r w:rsidR="00EC5CBF" w:rsidRPr="00031521">
        <w:rPr>
          <w:noProof/>
          <w:sz w:val="24"/>
          <w:szCs w:val="24"/>
        </w:rPr>
        <w:t xml:space="preserve"> of cards (</w:t>
      </w:r>
      <w:r w:rsidR="00EC5CBF" w:rsidRPr="005474EB">
        <w:rPr>
          <w:b/>
          <w:noProof/>
          <w:sz w:val="24"/>
          <w:szCs w:val="24"/>
        </w:rPr>
        <w:t>space separated</w:t>
      </w:r>
      <w:r w:rsidR="00EC5CBF" w:rsidRPr="00031521">
        <w:rPr>
          <w:noProof/>
          <w:sz w:val="24"/>
          <w:szCs w:val="24"/>
        </w:rPr>
        <w:t xml:space="preserve">). </w:t>
      </w:r>
      <w:r w:rsidRPr="005474EB">
        <w:rPr>
          <w:noProof/>
          <w:sz w:val="24"/>
          <w:szCs w:val="24"/>
        </w:rPr>
        <w:t xml:space="preserve">Use the solution from the </w:t>
      </w:r>
      <w:r w:rsidRPr="005474EB">
        <w:rPr>
          <w:b/>
          <w:noProof/>
          <w:sz w:val="24"/>
          <w:szCs w:val="24"/>
        </w:rPr>
        <w:t>previous task</w:t>
      </w:r>
      <w:r w:rsidRPr="005474EB">
        <w:rPr>
          <w:noProof/>
          <w:sz w:val="24"/>
          <w:szCs w:val="24"/>
        </w:rPr>
        <w:t xml:space="preserve"> to generate the cards.</w:t>
      </w:r>
      <w:r>
        <w:rPr>
          <w:noProof/>
          <w:sz w:val="24"/>
          <w:szCs w:val="24"/>
        </w:rPr>
        <w:t xml:space="preserve"> </w:t>
      </w:r>
    </w:p>
    <w:p w14:paraId="76D87FF3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Print "</w:t>
      </w:r>
      <w:r w:rsidRPr="005B45CA">
        <w:rPr>
          <w:rStyle w:val="CodeChar"/>
          <w:sz w:val="24"/>
          <w:szCs w:val="24"/>
        </w:rPr>
        <w:t>Invalid card: [card]</w:t>
      </w:r>
      <w:r w:rsidRPr="00031521">
        <w:rPr>
          <w:noProof/>
          <w:sz w:val="24"/>
          <w:szCs w:val="24"/>
        </w:rPr>
        <w:t xml:space="preserve">" when an </w:t>
      </w:r>
      <w:r w:rsidRPr="000F06F0">
        <w:rPr>
          <w:b/>
          <w:noProof/>
          <w:sz w:val="24"/>
          <w:szCs w:val="24"/>
        </w:rPr>
        <w:t>invalid card</w:t>
      </w:r>
      <w:r w:rsidRPr="00031521">
        <w:rPr>
          <w:noProof/>
          <w:sz w:val="24"/>
          <w:szCs w:val="24"/>
        </w:rPr>
        <w:t xml:space="preserve"> definition is passed as input. </w:t>
      </w:r>
    </w:p>
    <w:p w14:paraId="6AB18B1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38317D92" w14:textId="79E8FC58" w:rsidR="00EC5CBF" w:rsidRPr="000D3A12" w:rsidRDefault="00EC5CBF" w:rsidP="00EC5CBF">
      <w:pPr>
        <w:rPr>
          <w:rFonts w:cstheme="minorHAnsi"/>
          <w:noProof/>
          <w:sz w:val="24"/>
          <w:szCs w:val="24"/>
        </w:rPr>
      </w:pPr>
      <w:r w:rsidRPr="000D3A12">
        <w:rPr>
          <w:rFonts w:cstheme="minorHAnsi"/>
          <w:noProof/>
          <w:sz w:val="24"/>
          <w:szCs w:val="24"/>
        </w:rPr>
        <w:t>The function take</w:t>
      </w:r>
      <w:r w:rsidR="005474EB" w:rsidRPr="000D3A12">
        <w:rPr>
          <w:rFonts w:cstheme="minorHAnsi"/>
          <w:noProof/>
          <w:sz w:val="24"/>
          <w:szCs w:val="24"/>
        </w:rPr>
        <w:t>s</w:t>
      </w:r>
      <w:r w:rsidRPr="000D3A12">
        <w:rPr>
          <w:rFonts w:cstheme="minorHAnsi"/>
          <w:noProof/>
          <w:sz w:val="24"/>
          <w:szCs w:val="24"/>
        </w:rPr>
        <w:t xml:space="preserve"> an</w:t>
      </w:r>
      <w:r w:rsidRPr="000D3A12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of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strings</w:t>
      </w:r>
      <w:r w:rsidRPr="000D3A12">
        <w:rPr>
          <w:rFonts w:cstheme="minorHAnsi"/>
          <w:noProof/>
          <w:sz w:val="24"/>
          <w:szCs w:val="24"/>
        </w:rPr>
        <w:t xml:space="preserve"> as parameter. </w:t>
      </w:r>
      <w:r w:rsidR="005474EB" w:rsidRPr="000D3A12">
        <w:rPr>
          <w:rFonts w:cstheme="minorHAnsi"/>
          <w:b/>
          <w:noProof/>
          <w:sz w:val="24"/>
          <w:szCs w:val="24"/>
        </w:rPr>
        <w:t>Print</w:t>
      </w:r>
      <w:r w:rsidR="005474EB" w:rsidRPr="000D3A12">
        <w:rPr>
          <w:rFonts w:cstheme="minorHAnsi"/>
          <w:noProof/>
          <w:sz w:val="24"/>
          <w:szCs w:val="24"/>
        </w:rPr>
        <w:t xml:space="preserve"> the list of cards as </w:t>
      </w:r>
      <w:r w:rsidR="005474EB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D3A12">
        <w:rPr>
          <w:rFonts w:cstheme="minorHAnsi"/>
          <w:noProof/>
          <w:sz w:val="24"/>
          <w:szCs w:val="24"/>
        </w:rPr>
        <w:t xml:space="preserve">, </w:t>
      </w:r>
      <w:r w:rsidRPr="000D3A12">
        <w:rPr>
          <w:rFonts w:cstheme="minorHAnsi"/>
          <w:b/>
          <w:noProof/>
          <w:sz w:val="24"/>
          <w:szCs w:val="24"/>
        </w:rPr>
        <w:t>separated by space</w:t>
      </w:r>
      <w:r w:rsidRPr="000D3A12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14:paraId="074A7A69" w14:textId="77777777" w:rsidTr="002B48A3">
        <w:tc>
          <w:tcPr>
            <w:tcW w:w="10205" w:type="dxa"/>
            <w:shd w:val="clear" w:color="auto" w:fill="D9D9D9" w:themeFill="background1" w:themeFillShade="D9"/>
          </w:tcPr>
          <w:p w14:paraId="5DAB14D1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</w:t>
            </w:r>
            <w:r w:rsidR="005474EB">
              <w:rPr>
                <w:sz w:val="24"/>
                <w:szCs w:val="24"/>
              </w:rPr>
              <w:t>OfCards</w:t>
            </w:r>
            <w:r w:rsidRPr="00031521">
              <w:rPr>
                <w:sz w:val="24"/>
                <w:szCs w:val="24"/>
              </w:rPr>
              <w:t>.js</w:t>
            </w:r>
          </w:p>
        </w:tc>
      </w:tr>
      <w:tr w:rsidR="00EC5CBF" w:rsidRPr="00D65337" w14:paraId="543ABF90" w14:textId="77777777" w:rsidTr="00CF291E">
        <w:trPr>
          <w:trHeight w:val="2325"/>
        </w:trPr>
        <w:tc>
          <w:tcPr>
            <w:tcW w:w="10205" w:type="dxa"/>
          </w:tcPr>
          <w:p w14:paraId="4F46B183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14:paraId="6614BE3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5474EB">
              <w:rPr>
                <w:sz w:val="24"/>
                <w:szCs w:val="24"/>
              </w:rPr>
              <w:t>create</w:t>
            </w:r>
            <w:r w:rsidRPr="00031521">
              <w:rPr>
                <w:sz w:val="24"/>
                <w:szCs w:val="24"/>
              </w:rPr>
              <w:t>Card {</w:t>
            </w:r>
          </w:p>
          <w:p w14:paraId="44D30739" w14:textId="77777777"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="005474EB">
              <w:rPr>
                <w:sz w:val="24"/>
                <w:szCs w:val="24"/>
              </w:rPr>
              <w:t xml:space="preserve">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</w:t>
            </w:r>
            <w:r w:rsidR="005474EB">
              <w:rPr>
                <w:i/>
                <w:color w:val="00B050"/>
                <w:sz w:val="24"/>
                <w:szCs w:val="24"/>
              </w:rPr>
              <w:t>U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se </w:t>
            </w:r>
            <w:r w:rsidR="005474EB">
              <w:rPr>
                <w:i/>
                <w:color w:val="00B050"/>
                <w:sz w:val="24"/>
                <w:szCs w:val="24"/>
              </w:rPr>
              <w:t xml:space="preserve">the solution from the previous task </w:t>
            </w:r>
          </w:p>
          <w:p w14:paraId="6EC8E01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14:paraId="2B4A7A2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5474EB">
              <w:rPr>
                <w:sz w:val="24"/>
                <w:szCs w:val="24"/>
              </w:rPr>
              <w:t xml:space="preserve">  </w:t>
            </w:r>
            <w:r w:rsidR="005474EB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633DC851" w14:textId="77777777"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14:paraId="182AB2E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4572A11E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391D8D1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BAE1BB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14:paraId="7A612739" w14:textId="77777777" w:rsidTr="002B48A3">
        <w:trPr>
          <w:trHeight w:val="418"/>
        </w:trPr>
        <w:tc>
          <w:tcPr>
            <w:tcW w:w="6236" w:type="dxa"/>
          </w:tcPr>
          <w:p w14:paraId="599BE219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['AS', '10D', 'KH', '2C']</w:t>
            </w:r>
          </w:p>
        </w:tc>
        <w:tc>
          <w:tcPr>
            <w:tcW w:w="3969" w:type="dxa"/>
          </w:tcPr>
          <w:p w14:paraId="4C3DCF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14:paraId="30F9A07D" w14:textId="77777777" w:rsidTr="002B48A3">
        <w:trPr>
          <w:trHeight w:val="418"/>
        </w:trPr>
        <w:tc>
          <w:tcPr>
            <w:tcW w:w="6236" w:type="dxa"/>
          </w:tcPr>
          <w:p w14:paraId="7C2AC1BF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0F57A8F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14:paraId="738E9AF2" w14:textId="77777777" w:rsidR="001D374C" w:rsidRDefault="001D374C" w:rsidP="001D374C">
      <w:pPr>
        <w:pStyle w:val="Heading1"/>
      </w:pPr>
      <w:r>
        <w:t>Unit Testing</w:t>
      </w:r>
    </w:p>
    <w:p w14:paraId="40DB3751" w14:textId="77777777" w:rsidR="00497A8F" w:rsidRPr="005D1C63" w:rsidRDefault="001D374C" w:rsidP="00497A8F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 xml:space="preserve">submit </w:t>
      </w:r>
      <w:r w:rsidR="005B45CA">
        <w:rPr>
          <w:b/>
          <w:sz w:val="24"/>
          <w:szCs w:val="24"/>
        </w:rPr>
        <w:t xml:space="preserve">only </w:t>
      </w:r>
      <w:r w:rsidRPr="000F06F0">
        <w:rPr>
          <w:rFonts w:cstheme="minorHAnsi"/>
          <w:b/>
          <w:sz w:val="24"/>
          <w:szCs w:val="24"/>
        </w:rPr>
        <w:t xml:space="preserve">the </w:t>
      </w:r>
      <w:r w:rsidRPr="000F06F0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031521">
        <w:rPr>
          <w:sz w:val="24"/>
          <w:szCs w:val="24"/>
        </w:rPr>
        <w:t xml:space="preserve"> for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5D1C63">
        <w:rPr>
          <w:b/>
          <w:sz w:val="24"/>
          <w:szCs w:val="24"/>
        </w:rPr>
        <w:t>/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031521">
        <w:rPr>
          <w:sz w:val="24"/>
          <w:szCs w:val="24"/>
        </w:rPr>
        <w:t xml:space="preserve"> you are testing. </w:t>
      </w:r>
    </w:p>
    <w:p w14:paraId="34E5EC94" w14:textId="77777777" w:rsidR="00497A8F" w:rsidRDefault="00497A8F" w:rsidP="00497A8F">
      <w:pPr>
        <w:pStyle w:val="Heading2"/>
      </w:pPr>
      <w:r>
        <w:t>Sum of Numbers</w:t>
      </w:r>
    </w:p>
    <w:p w14:paraId="73B1AE8C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62B555F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2822753" w14:textId="77777777" w:rsidR="00497A8F" w:rsidRPr="00031521" w:rsidRDefault="005D1C63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sumNumbers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0AC27773" w14:textId="77777777" w:rsidTr="00207B13">
        <w:tc>
          <w:tcPr>
            <w:tcW w:w="10205" w:type="dxa"/>
            <w:shd w:val="clear" w:color="auto" w:fill="auto"/>
          </w:tcPr>
          <w:p w14:paraId="5776FC86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bookmarkStart w:id="0" w:name="_GoBack"/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  <w:bookmarkEnd w:id="0"/>
          </w:p>
        </w:tc>
      </w:tr>
    </w:tbl>
    <w:p w14:paraId="616D374A" w14:textId="77777777" w:rsidR="00497A8F" w:rsidRPr="00782989" w:rsidRDefault="00497A8F" w:rsidP="00497A8F">
      <w:pPr>
        <w:rPr>
          <w:rFonts w:cstheme="minorHAnsi"/>
          <w:b/>
          <w:noProof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782989" w:rsidRPr="00782989">
        <w:rPr>
          <w:rStyle w:val="CodeChar"/>
          <w:sz w:val="24"/>
          <w:szCs w:val="24"/>
        </w:rPr>
        <w:t>s</w:t>
      </w:r>
      <w:r w:rsidRPr="00782989">
        <w:rPr>
          <w:rStyle w:val="CodeChar"/>
          <w:sz w:val="24"/>
          <w:szCs w:val="24"/>
        </w:rPr>
        <w:t>um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E23954">
        <w:rPr>
          <w:rFonts w:cstheme="minorHAnsi"/>
          <w:sz w:val="24"/>
          <w:szCs w:val="24"/>
        </w:rPr>
        <w:t>. It 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35EEFAC9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CF291E">
        <w:rPr>
          <w:rFonts w:cstheme="minorHAnsi"/>
          <w:sz w:val="24"/>
          <w:szCs w:val="24"/>
        </w:rPr>
        <w:t xml:space="preserve">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5B45CA">
        <w:rPr>
          <w:rStyle w:val="CodeChar"/>
          <w:sz w:val="24"/>
          <w:szCs w:val="24"/>
        </w:rPr>
        <w:t>array of 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14:paraId="2C17AFE3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31521">
        <w:rPr>
          <w:rFonts w:cstheme="minorHAnsi"/>
          <w:sz w:val="24"/>
          <w:szCs w:val="24"/>
        </w:rPr>
        <w:t xml:space="preserve"> the </w:t>
      </w:r>
      <w:r w:rsidR="00497A8F" w:rsidRPr="00031521">
        <w:rPr>
          <w:rStyle w:val="Strong"/>
          <w:rFonts w:cstheme="minorHAnsi"/>
          <w:sz w:val="24"/>
          <w:szCs w:val="24"/>
        </w:rPr>
        <w:t>sum</w:t>
      </w:r>
      <w:r w:rsidR="00497A8F" w:rsidRPr="00031521">
        <w:rPr>
          <w:rFonts w:cstheme="minorHAnsi"/>
          <w:sz w:val="24"/>
          <w:szCs w:val="24"/>
        </w:rPr>
        <w:t xml:space="preserve"> of the values of </w:t>
      </w:r>
      <w:r w:rsidR="00497A8F" w:rsidRPr="00782989">
        <w:rPr>
          <w:rFonts w:cstheme="minorHAnsi"/>
          <w:b/>
          <w:sz w:val="24"/>
          <w:szCs w:val="24"/>
        </w:rPr>
        <w:t>all elements</w:t>
      </w:r>
      <w:r w:rsidR="00497A8F" w:rsidRPr="00031521">
        <w:rPr>
          <w:rFonts w:cstheme="minorHAnsi"/>
          <w:sz w:val="24"/>
          <w:szCs w:val="24"/>
        </w:rPr>
        <w:t xml:space="preserve"> inside the array</w:t>
      </w:r>
    </w:p>
    <w:p w14:paraId="23C35A27" w14:textId="77777777" w:rsidR="00497A8F" w:rsidRDefault="00497A8F" w:rsidP="00497A8F">
      <w:pPr>
        <w:pStyle w:val="Heading2"/>
      </w:pPr>
      <w:r>
        <w:t>Check for Symmetry</w:t>
      </w:r>
    </w:p>
    <w:p w14:paraId="186656F9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49B09378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292348E7" w14:textId="77777777" w:rsidR="00497A8F" w:rsidRPr="00031521" w:rsidRDefault="00782989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checkForSymmetry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E16601F" w14:textId="77777777" w:rsidTr="00207B13">
        <w:tc>
          <w:tcPr>
            <w:tcW w:w="10205" w:type="dxa"/>
            <w:shd w:val="clear" w:color="auto" w:fill="auto"/>
          </w:tcPr>
          <w:p w14:paraId="5F0DF2F5" w14:textId="77777777" w:rsidR="000D3A12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782989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16163C5C" w14:textId="424B5523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B728922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782989">
        <w:rPr>
          <w:rStyle w:val="CodeChar"/>
          <w:sz w:val="24"/>
          <w:szCs w:val="24"/>
        </w:rPr>
        <w:t>isSymmetric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2403D191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>Take</w:t>
      </w:r>
      <w:r w:rsidR="00CF291E" w:rsidRPr="000D3A12">
        <w:rPr>
          <w:rFonts w:cstheme="minorHAnsi"/>
          <w:sz w:val="24"/>
          <w:szCs w:val="24"/>
        </w:rPr>
        <w:t xml:space="preserve"> an</w:t>
      </w:r>
      <w:r w:rsidR="00497A8F" w:rsidRPr="000D3A12">
        <w:rPr>
          <w:rFonts w:cstheme="minorHAnsi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497A8F" w:rsidRPr="000D3A12">
        <w:rPr>
          <w:rFonts w:cstheme="minorHAnsi"/>
          <w:sz w:val="24"/>
          <w:szCs w:val="24"/>
        </w:rPr>
        <w:t xml:space="preserve"> as argument</w:t>
      </w:r>
    </w:p>
    <w:p w14:paraId="418B7706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  <w:r w:rsidR="00497A8F" w:rsidRPr="000D3A12">
        <w:rPr>
          <w:rFonts w:cstheme="minorHAnsi"/>
          <w:sz w:val="24"/>
          <w:szCs w:val="24"/>
        </w:rPr>
        <w:t xml:space="preserve"> for any input that isn’t of the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1E6208BC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true</w:t>
      </w:r>
      <w:r w:rsidR="00497A8F" w:rsidRPr="000D3A12">
        <w:rPr>
          <w:rFonts w:cstheme="minorHAnsi"/>
          <w:sz w:val="24"/>
          <w:szCs w:val="24"/>
        </w:rPr>
        <w:t xml:space="preserve"> if the input array is </w:t>
      </w:r>
      <w:r w:rsidR="00497A8F" w:rsidRPr="000D3A12">
        <w:rPr>
          <w:rStyle w:val="Strong"/>
          <w:rFonts w:cstheme="minorHAnsi"/>
          <w:sz w:val="24"/>
          <w:szCs w:val="24"/>
        </w:rPr>
        <w:t>symmetric</w:t>
      </w:r>
    </w:p>
    <w:p w14:paraId="31F5C8D3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 xml:space="preserve">Otherwise,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</w:p>
    <w:p w14:paraId="3D2606CB" w14:textId="77777777" w:rsidR="00497A8F" w:rsidRDefault="00497A8F" w:rsidP="00497A8F">
      <w:pPr>
        <w:pStyle w:val="Heading2"/>
      </w:pPr>
      <w:r>
        <w:lastRenderedPageBreak/>
        <w:t>RGB to Hex</w:t>
      </w:r>
    </w:p>
    <w:p w14:paraId="76DF5FCD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</w:t>
      </w:r>
      <w:r w:rsidR="00782989">
        <w:rPr>
          <w:sz w:val="24"/>
          <w:szCs w:val="24"/>
        </w:rPr>
        <w:t>unctionality of the following</w:t>
      </w:r>
      <w:r w:rsidRPr="00031521">
        <w:rPr>
          <w:sz w:val="24"/>
          <w:szCs w:val="24"/>
        </w:rPr>
        <w:t xml:space="preserve">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15E8D8AA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726B354E" w14:textId="77777777"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14:paraId="68B4A065" w14:textId="77777777" w:rsidTr="00207B13">
        <w:tc>
          <w:tcPr>
            <w:tcW w:w="10205" w:type="dxa"/>
          </w:tcPr>
          <w:p w14:paraId="20CCB7D1" w14:textId="77777777"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47A29DD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253110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rgbToHexColor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, which takes </w:t>
      </w:r>
      <w:r w:rsidRPr="00253110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0DA50810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Style w:val="Strong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497A8F" w:rsidRPr="00031521">
        <w:rPr>
          <w:rFonts w:cstheme="minorHAnsi"/>
          <w:sz w:val="24"/>
          <w:szCs w:val="24"/>
        </w:rPr>
        <w:t xml:space="preserve"> three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="00497A8F" w:rsidRPr="00B7561D">
        <w:rPr>
          <w:rStyle w:val="CodeChar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0F32FC32" w14:textId="77777777" w:rsidR="00497A8F" w:rsidRPr="00031521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B7561D" w:rsidRPr="00B7561D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497A8F" w:rsidRPr="00031521">
        <w:rPr>
          <w:rFonts w:cstheme="minorHAnsi"/>
          <w:sz w:val="24"/>
          <w:szCs w:val="24"/>
        </w:rPr>
        <w:t xml:space="preserve">the same color in hexadecimal format as a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="00497A8F" w:rsidRPr="00031521">
        <w:rPr>
          <w:rFonts w:cstheme="minorHAnsi"/>
          <w:sz w:val="24"/>
          <w:szCs w:val="24"/>
        </w:rPr>
        <w:t xml:space="preserve"> (e.g. '#FF9EAA')</w:t>
      </w:r>
    </w:p>
    <w:p w14:paraId="3201CE5A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B7561D" w:rsidRPr="000D3A12">
        <w:rPr>
          <w:rStyle w:val="CodeChar"/>
          <w:rFonts w:asciiTheme="minorHAnsi" w:hAnsiTheme="minorHAnsi" w:cstheme="minorHAnsi"/>
          <w:sz w:val="24"/>
          <w:szCs w:val="24"/>
        </w:rPr>
        <w:t>undefined</w:t>
      </w:r>
      <w:r w:rsidR="00497A8F" w:rsidRPr="000D3A12">
        <w:rPr>
          <w:rFonts w:cstheme="minorHAnsi"/>
          <w:sz w:val="24"/>
          <w:szCs w:val="24"/>
        </w:rPr>
        <w:t xml:space="preserve"> if </w:t>
      </w:r>
      <w:r w:rsidR="00497A8F" w:rsidRPr="000D3A12">
        <w:rPr>
          <w:rStyle w:val="Strong"/>
          <w:rFonts w:cstheme="minorHAnsi"/>
          <w:sz w:val="24"/>
          <w:szCs w:val="24"/>
        </w:rPr>
        <w:t>any</w:t>
      </w:r>
      <w:r w:rsidR="00497A8F" w:rsidRPr="000D3A12">
        <w:rPr>
          <w:rFonts w:cstheme="minorHAnsi"/>
          <w:sz w:val="24"/>
          <w:szCs w:val="24"/>
        </w:rPr>
        <w:t xml:space="preserve"> of the input parameters are of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="00497A8F" w:rsidRPr="000D3A12">
        <w:rPr>
          <w:rFonts w:cstheme="minorHAnsi"/>
          <w:sz w:val="24"/>
          <w:szCs w:val="24"/>
        </w:rPr>
        <w:t xml:space="preserve"> or </w:t>
      </w:r>
      <w:r w:rsidR="00497A8F" w:rsidRPr="000D3A12">
        <w:rPr>
          <w:rFonts w:cstheme="minorHAnsi"/>
          <w:b/>
          <w:sz w:val="24"/>
          <w:szCs w:val="24"/>
        </w:rPr>
        <w:t>not</w:t>
      </w:r>
      <w:r w:rsidR="00497A8F" w:rsidRPr="000D3A12">
        <w:rPr>
          <w:rFonts w:cstheme="minorHAnsi"/>
          <w:sz w:val="24"/>
          <w:szCs w:val="24"/>
        </w:rPr>
        <w:t xml:space="preserve"> in the </w:t>
      </w:r>
      <w:r w:rsidR="00497A8F" w:rsidRPr="000D3A12">
        <w:rPr>
          <w:rFonts w:cstheme="minorHAnsi"/>
          <w:b/>
          <w:sz w:val="24"/>
          <w:szCs w:val="24"/>
        </w:rPr>
        <w:t xml:space="preserve">expected </w:t>
      </w:r>
      <w:r w:rsidR="00497A8F" w:rsidRPr="000D3A12">
        <w:rPr>
          <w:rStyle w:val="Strong"/>
          <w:rFonts w:cstheme="minorHAnsi"/>
          <w:sz w:val="24"/>
          <w:szCs w:val="24"/>
        </w:rPr>
        <w:t>range</w:t>
      </w:r>
    </w:p>
    <w:p w14:paraId="0A56116A" w14:textId="77777777" w:rsidR="00497A8F" w:rsidRDefault="00497A8F" w:rsidP="00497A8F">
      <w:pPr>
        <w:pStyle w:val="Heading2"/>
      </w:pPr>
      <w:r>
        <w:t>Add / Subtract</w:t>
      </w:r>
    </w:p>
    <w:p w14:paraId="22E6C442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</w:t>
      </w:r>
      <w:r w:rsidR="00253110">
        <w:rPr>
          <w:sz w:val="24"/>
          <w:szCs w:val="24"/>
        </w:rPr>
        <w:t xml:space="preserve">nctionality of the following </w:t>
      </w:r>
      <w:r w:rsidRPr="00031521">
        <w:rPr>
          <w:sz w:val="24"/>
          <w:szCs w:val="24"/>
        </w:rPr>
        <w:t>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3A8B8E0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A03ED06" w14:textId="77777777" w:rsidR="00497A8F" w:rsidRPr="00031521" w:rsidRDefault="00253110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addSubtract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55B2FB4" w14:textId="77777777" w:rsidTr="00207B13">
        <w:tc>
          <w:tcPr>
            <w:tcW w:w="10205" w:type="dxa"/>
          </w:tcPr>
          <w:p w14:paraId="0AC93DF9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641F9B5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>Your tests will be supplied</w:t>
      </w:r>
      <w:r w:rsidR="00253110">
        <w:rPr>
          <w:rFonts w:cstheme="minorHAnsi"/>
          <w:sz w:val="24"/>
          <w:szCs w:val="24"/>
        </w:rPr>
        <w:t xml:space="preserve"> with</w:t>
      </w:r>
      <w:r w:rsidRPr="00031521">
        <w:rPr>
          <w:rFonts w:cstheme="minorHAnsi"/>
          <w:sz w:val="24"/>
          <w:szCs w:val="24"/>
        </w:rPr>
        <w:t xml:space="preserve">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createCalculator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5C15957B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="00497A8F" w:rsidRPr="00031521">
        <w:rPr>
          <w:rFonts w:cstheme="minorHAnsi"/>
          <w:sz w:val="24"/>
          <w:szCs w:val="24"/>
        </w:rPr>
        <w:t xml:space="preserve"> (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497A8F" w:rsidRPr="00031521">
        <w:rPr>
          <w:rFonts w:cstheme="minorHAnsi"/>
          <w:sz w:val="24"/>
          <w:szCs w:val="24"/>
        </w:rPr>
        <w:t xml:space="preserve">), containing the functions </w:t>
      </w:r>
      <w:r w:rsidR="00497A8F"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, </w:t>
      </w:r>
      <w:r w:rsidR="00497A8F"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and </w:t>
      </w:r>
      <w:r w:rsidR="00497A8F"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as </w:t>
      </w:r>
      <w:r w:rsidR="00497A8F" w:rsidRPr="00B7561D">
        <w:rPr>
          <w:rStyle w:val="CodeChar"/>
          <w:sz w:val="24"/>
          <w:szCs w:val="24"/>
        </w:rPr>
        <w:t>properties</w:t>
      </w:r>
    </w:p>
    <w:p w14:paraId="43146BEC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</w:t>
      </w:r>
      <w:r w:rsidR="00497A8F" w:rsidRPr="00031521">
        <w:rPr>
          <w:rFonts w:cstheme="minorHAnsi"/>
          <w:sz w:val="24"/>
          <w:szCs w:val="24"/>
        </w:rPr>
        <w:t xml:space="preserve"> an </w:t>
      </w:r>
      <w:r w:rsidR="00497A8F" w:rsidRPr="00031521">
        <w:rPr>
          <w:rStyle w:val="Strong"/>
          <w:rFonts w:cstheme="minorHAnsi"/>
          <w:sz w:val="24"/>
          <w:szCs w:val="24"/>
        </w:rPr>
        <w:t>internal sum</w:t>
      </w:r>
      <w:r w:rsidR="00497A8F" w:rsidRPr="00031521">
        <w:rPr>
          <w:rFonts w:cstheme="minorHAnsi"/>
          <w:sz w:val="24"/>
          <w:szCs w:val="24"/>
        </w:rPr>
        <w:t xml:space="preserve"> which </w:t>
      </w:r>
      <w:r w:rsidR="00497A8F" w:rsidRPr="00031521">
        <w:rPr>
          <w:rStyle w:val="Strong"/>
          <w:rFonts w:cstheme="minorHAnsi"/>
          <w:sz w:val="24"/>
          <w:szCs w:val="24"/>
        </w:rPr>
        <w:t>can’t be modified</w:t>
      </w:r>
      <w:r w:rsidR="00497A8F" w:rsidRPr="00031521">
        <w:rPr>
          <w:rFonts w:cstheme="minorHAnsi"/>
          <w:sz w:val="24"/>
          <w:szCs w:val="24"/>
        </w:rPr>
        <w:t xml:space="preserve"> from the outside</w:t>
      </w:r>
    </w:p>
    <w:p w14:paraId="017D0738" w14:textId="77777777" w:rsidR="00497A8F" w:rsidRPr="00031521" w:rsidRDefault="00497A8F" w:rsidP="007D4308">
      <w:pPr>
        <w:pStyle w:val="ListParagraph"/>
        <w:numPr>
          <w:ilvl w:val="0"/>
          <w:numId w:val="3"/>
        </w:numPr>
        <w:rPr>
          <w:rStyle w:val="Strong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and </w:t>
      </w:r>
      <w:r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</w:t>
      </w:r>
      <w:r w:rsidR="0008469A" w:rsidRPr="00253110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="0008469A" w:rsidRPr="00253110">
        <w:rPr>
          <w:rFonts w:cstheme="minorHAnsi"/>
          <w:color w:val="000000" w:themeColor="text1"/>
          <w:sz w:val="24"/>
          <w:szCs w:val="24"/>
        </w:rPr>
        <w:t xml:space="preserve"> </w:t>
      </w:r>
      <w:r w:rsidR="0008469A" w:rsidRPr="00031521">
        <w:rPr>
          <w:rFonts w:cstheme="minorHAnsi"/>
          <w:sz w:val="24"/>
          <w:szCs w:val="24"/>
        </w:rPr>
        <w:t>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p w14:paraId="348A9196" w14:textId="77777777" w:rsidR="00BA11AF" w:rsidRPr="00031521" w:rsidRDefault="00497A8F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lastRenderedPageBreak/>
        <w:t xml:space="preserve">The function </w:t>
      </w:r>
      <w:r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F0DC2" w14:textId="77777777" w:rsidR="00686741" w:rsidRDefault="00686741" w:rsidP="008068A2">
      <w:pPr>
        <w:spacing w:after="0" w:line="240" w:lineRule="auto"/>
      </w:pPr>
      <w:r>
        <w:separator/>
      </w:r>
    </w:p>
  </w:endnote>
  <w:endnote w:type="continuationSeparator" w:id="0">
    <w:p w14:paraId="3818B56A" w14:textId="77777777" w:rsidR="00686741" w:rsidRDefault="00686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EFA07" w14:textId="77777777" w:rsidR="002419C2" w:rsidRPr="00AC77AD" w:rsidRDefault="002419C2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983F0CB" wp14:editId="55B98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49C0AC22" wp14:editId="7F9861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E25555" wp14:editId="6CF056E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86FE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29829" wp14:editId="24D438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105512" w14:textId="2FE53937" w:rsidR="002419C2" w:rsidRPr="008C2B83" w:rsidRDefault="002419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5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054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2982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4105512" w14:textId="2FE53937" w:rsidR="002419C2" w:rsidRPr="008C2B83" w:rsidRDefault="002419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05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054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1961" wp14:editId="0CA098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19E888" w14:textId="77777777" w:rsidR="002419C2" w:rsidRDefault="002419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E196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3A19E888" w14:textId="77777777" w:rsidR="002419C2" w:rsidRDefault="002419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F7168" wp14:editId="6DAE55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DDB857" w14:textId="77777777" w:rsidR="002419C2" w:rsidRDefault="002419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F5AA5D" w14:textId="77777777" w:rsidR="002419C2" w:rsidRDefault="002419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698699" wp14:editId="235D64A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A9EE0" wp14:editId="53DDD32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FAB949" wp14:editId="50A32D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0A6F06" wp14:editId="6E51FD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663E61" wp14:editId="1F73FAEA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6D9729" wp14:editId="6A4CC38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F6F940" wp14:editId="26C4DDD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FA040" wp14:editId="6033AF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F23BBF" wp14:editId="1CEADDE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4F1C96" wp14:editId="6B089F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F716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8DDB857" w14:textId="77777777" w:rsidR="002419C2" w:rsidRDefault="002419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F5AA5D" w14:textId="77777777" w:rsidR="002419C2" w:rsidRDefault="002419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698699" wp14:editId="235D64A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EA9EE0" wp14:editId="53DDD32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FAB949" wp14:editId="50A32D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0A6F06" wp14:editId="6E51FD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663E61" wp14:editId="1F73FAEA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6D9729" wp14:editId="6A4CC38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F6F940" wp14:editId="26C4DDD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FA040" wp14:editId="6033AF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F23BBF" wp14:editId="1CEADDE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4F1C96" wp14:editId="6B089F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59AA4E7" w14:textId="77777777" w:rsidR="00D85512" w:rsidRPr="00AC77AD" w:rsidRDefault="00D8551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7C79C" w14:textId="77777777" w:rsidR="00686741" w:rsidRDefault="00686741" w:rsidP="008068A2">
      <w:pPr>
        <w:spacing w:after="0" w:line="240" w:lineRule="auto"/>
      </w:pPr>
      <w:r>
        <w:separator/>
      </w:r>
    </w:p>
  </w:footnote>
  <w:footnote w:type="continuationSeparator" w:id="0">
    <w:p w14:paraId="6ABC31FC" w14:textId="77777777" w:rsidR="00686741" w:rsidRDefault="00686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E85EF" w14:textId="77777777"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18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0548"/>
    <w:rsid w:val="00064D15"/>
    <w:rsid w:val="0008469A"/>
    <w:rsid w:val="00086727"/>
    <w:rsid w:val="00092AAC"/>
    <w:rsid w:val="000B0854"/>
    <w:rsid w:val="000B39E6"/>
    <w:rsid w:val="000B56F0"/>
    <w:rsid w:val="000C469C"/>
    <w:rsid w:val="000D3A12"/>
    <w:rsid w:val="000E00AE"/>
    <w:rsid w:val="000E02C6"/>
    <w:rsid w:val="000F06F0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2AF3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169EC"/>
    <w:rsid w:val="00235E36"/>
    <w:rsid w:val="002419C2"/>
    <w:rsid w:val="00245D92"/>
    <w:rsid w:val="00253110"/>
    <w:rsid w:val="00261415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022D0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26310"/>
    <w:rsid w:val="004311CA"/>
    <w:rsid w:val="00432B08"/>
    <w:rsid w:val="004460CB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4D5C27"/>
    <w:rsid w:val="0050017E"/>
    <w:rsid w:val="00502542"/>
    <w:rsid w:val="005177D3"/>
    <w:rsid w:val="00517B12"/>
    <w:rsid w:val="00524789"/>
    <w:rsid w:val="005316F9"/>
    <w:rsid w:val="005474EB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45CA"/>
    <w:rsid w:val="005C131C"/>
    <w:rsid w:val="005C3115"/>
    <w:rsid w:val="005C6A24"/>
    <w:rsid w:val="005D1C63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86741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2989"/>
    <w:rsid w:val="007831D4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308"/>
    <w:rsid w:val="007E0960"/>
    <w:rsid w:val="007F177C"/>
    <w:rsid w:val="007F6061"/>
    <w:rsid w:val="00801502"/>
    <w:rsid w:val="008063E1"/>
    <w:rsid w:val="008068A2"/>
    <w:rsid w:val="008068B9"/>
    <w:rsid w:val="008105A0"/>
    <w:rsid w:val="00826533"/>
    <w:rsid w:val="00830E30"/>
    <w:rsid w:val="0083151F"/>
    <w:rsid w:val="00831EEA"/>
    <w:rsid w:val="008512E2"/>
    <w:rsid w:val="00861601"/>
    <w:rsid w:val="00861625"/>
    <w:rsid w:val="008617B5"/>
    <w:rsid w:val="00862510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3BA1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71D95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442F7"/>
    <w:rsid w:val="00B567F6"/>
    <w:rsid w:val="00B56A6B"/>
    <w:rsid w:val="00B63BD7"/>
    <w:rsid w:val="00B63DED"/>
    <w:rsid w:val="00B6494C"/>
    <w:rsid w:val="00B67D59"/>
    <w:rsid w:val="00B7561D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3954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4E97"/>
    <w:rsid w:val="00EC5A4D"/>
    <w:rsid w:val="00EC5CBF"/>
    <w:rsid w:val="00ED0DEA"/>
    <w:rsid w:val="00ED6C85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1A0313"/>
  <w15:docId w15:val="{06377B08-238C-4676-A3B9-F4310E1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C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85"/>
  </w:style>
  <w:style w:type="paragraph" w:styleId="Footer">
    <w:name w:val="footer"/>
    <w:basedOn w:val="Normal"/>
    <w:link w:val="Foot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85"/>
  </w:style>
  <w:style w:type="paragraph" w:styleId="BalloonText">
    <w:name w:val="Balloon Text"/>
    <w:basedOn w:val="Normal"/>
    <w:link w:val="BalloonTextChar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C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C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D6C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6C8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6C85"/>
  </w:style>
  <w:style w:type="table" w:customStyle="1" w:styleId="TableGrid1">
    <w:name w:val="Table Grid1"/>
    <w:basedOn w:val="TableNormal"/>
    <w:next w:val="TableGrid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-and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80E20-D872-441E-86C6-8DE73730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223</TotalTime>
  <Pages>1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Manager>Svetlin Nakov</Manager>
  <Company>Software University (SoftUni)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Emo N.</cp:lastModifiedBy>
  <cp:revision>18</cp:revision>
  <cp:lastPrinted>2015-10-26T22:35:00Z</cp:lastPrinted>
  <dcterms:created xsi:type="dcterms:W3CDTF">2018-09-22T11:44:00Z</dcterms:created>
  <dcterms:modified xsi:type="dcterms:W3CDTF">2019-10-15T19:26:00Z</dcterms:modified>
  <cp:category>programming, education, software engineering, software development</cp:category>
</cp:coreProperties>
</file>