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21B7BE" w14:textId="77777777" w:rsidR="00B67D59" w:rsidRPr="00F5440E" w:rsidRDefault="00CE3C3D" w:rsidP="00B67D59">
      <w:pPr>
        <w:pStyle w:val="Heading1"/>
        <w:rPr>
          <w:noProof/>
        </w:rPr>
      </w:pPr>
      <w:r>
        <w:rPr>
          <w:noProof/>
        </w:rPr>
        <w:t>Lab</w:t>
      </w:r>
      <w:r w:rsidR="00B67D59" w:rsidRPr="00F5440E">
        <w:rPr>
          <w:noProof/>
        </w:rPr>
        <w:t xml:space="preserve">: </w:t>
      </w:r>
      <w:r w:rsidR="00421AC6">
        <w:rPr>
          <w:noProof/>
        </w:rPr>
        <w:t>Classes</w:t>
      </w:r>
    </w:p>
    <w:p w14:paraId="0692DC7A" w14:textId="3A862F66" w:rsidR="00B67D59" w:rsidRDefault="00B67D59" w:rsidP="00B67D59">
      <w:pPr>
        <w:rPr>
          <w:noProof/>
        </w:rPr>
      </w:pPr>
      <w:r w:rsidRPr="00F5440E">
        <w:rPr>
          <w:noProof/>
        </w:rPr>
        <w:t xml:space="preserve">Problems for exercises and homework for the </w:t>
      </w:r>
      <w:hyperlink r:id="rId8" w:history="1">
        <w:r w:rsidR="001A1457">
          <w:rPr>
            <w:rStyle w:val="Hyperlink"/>
            <w:noProof/>
          </w:rPr>
          <w:t>"JavaScript Advanced" course @ SoftUni</w:t>
        </w:r>
      </w:hyperlink>
      <w:r w:rsidRPr="00F5440E">
        <w:rPr>
          <w:noProof/>
        </w:rPr>
        <w:t xml:space="preserve">. Submit your solutions in the SoftUni judge system at </w:t>
      </w:r>
      <w:hyperlink r:id="rId9" w:history="1">
        <w:r w:rsidR="001A1457">
          <w:rPr>
            <w:rStyle w:val="Hyperlink"/>
          </w:rPr>
          <w:t>https://judge.softuni.bg/Contests/1533/Lab-Classes</w:t>
        </w:r>
      </w:hyperlink>
      <w:r w:rsidRPr="00F5440E">
        <w:rPr>
          <w:noProof/>
        </w:rPr>
        <w:t>.</w:t>
      </w:r>
    </w:p>
    <w:p w14:paraId="4B20EFE3" w14:textId="77777777" w:rsidR="00747B7D" w:rsidRPr="00F5440E" w:rsidRDefault="00747B7D" w:rsidP="00747B7D">
      <w:pPr>
        <w:pStyle w:val="Heading1"/>
        <w:rPr>
          <w:noProof/>
        </w:rPr>
      </w:pPr>
      <w:r>
        <w:rPr>
          <w:noProof/>
        </w:rPr>
        <w:t>Classes</w:t>
      </w:r>
    </w:p>
    <w:p w14:paraId="499FC0D0" w14:textId="77777777" w:rsidR="00C314BA" w:rsidRPr="003514EB" w:rsidRDefault="00C314BA" w:rsidP="00C314BA">
      <w:pPr>
        <w:pStyle w:val="Heading2"/>
        <w:rPr>
          <w:noProof/>
          <w:highlight w:val="yellow"/>
        </w:rPr>
      </w:pPr>
      <w:r w:rsidRPr="003514EB">
        <w:rPr>
          <w:noProof/>
          <w:highlight w:val="yellow"/>
        </w:rPr>
        <w:t>Rectangle</w:t>
      </w:r>
    </w:p>
    <w:p w14:paraId="10B4D43E" w14:textId="740AD1A3"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Write a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for a rectangle object. It needs to have a </w:t>
      </w:r>
      <w:r w:rsidRPr="00F82E03">
        <w:rPr>
          <w:rStyle w:val="Strong"/>
          <w:rFonts w:ascii="Consolas" w:hAnsi="Consolas"/>
          <w:noProof/>
        </w:rPr>
        <w:t>width</w:t>
      </w:r>
      <w:r w:rsidRPr="00F5440E">
        <w:rPr>
          <w:noProof/>
        </w:rPr>
        <w:t xml:space="preserve"> (Number), </w:t>
      </w:r>
      <w:r w:rsidRPr="00F82E03">
        <w:rPr>
          <w:rStyle w:val="Strong"/>
          <w:rFonts w:ascii="Consolas" w:hAnsi="Consolas"/>
          <w:noProof/>
        </w:rPr>
        <w:t>height</w:t>
      </w:r>
      <w:r w:rsidRPr="00F5440E">
        <w:rPr>
          <w:noProof/>
        </w:rPr>
        <w:t xml:space="preserve"> (Number) and </w:t>
      </w:r>
      <w:r w:rsidRPr="00F82E03">
        <w:rPr>
          <w:rStyle w:val="Strong"/>
          <w:rFonts w:ascii="Consolas" w:hAnsi="Consolas"/>
          <w:noProof/>
        </w:rPr>
        <w:t>color</w:t>
      </w:r>
      <w:r w:rsidRPr="00F5440E">
        <w:rPr>
          <w:noProof/>
        </w:rPr>
        <w:t xml:space="preserve"> (String) properties, which are set from the constructor and a </w:t>
      </w:r>
      <w:r w:rsidRPr="00F5440E">
        <w:rPr>
          <w:rStyle w:val="CodeChar"/>
        </w:rPr>
        <w:t>calcArea()</w:t>
      </w:r>
      <w:r w:rsidRPr="00F5440E">
        <w:rPr>
          <w:noProof/>
        </w:rPr>
        <w:t xml:space="preserve"> method, that calculates and </w:t>
      </w:r>
      <w:r w:rsidRPr="00F5440E">
        <w:rPr>
          <w:rStyle w:val="Strong"/>
          <w:noProof/>
        </w:rPr>
        <w:t>returns</w:t>
      </w:r>
      <w:r w:rsidRPr="00F5440E">
        <w:rPr>
          <w:noProof/>
        </w:rPr>
        <w:t xml:space="preserve"> the rectangle’s area.</w:t>
      </w:r>
    </w:p>
    <w:p w14:paraId="043EF87D" w14:textId="77777777"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Input</w:t>
      </w:r>
    </w:p>
    <w:p w14:paraId="7ECF7C18" w14:textId="77777777" w:rsidR="00C314BA" w:rsidRPr="00F5440E" w:rsidRDefault="00C314BA" w:rsidP="00C314BA">
      <w:pPr>
        <w:rPr>
          <w:noProof/>
        </w:rPr>
      </w:pPr>
      <w:r w:rsidRPr="00F5440E">
        <w:rPr>
          <w:noProof/>
        </w:rPr>
        <w:t>The constructor function will receive valid parameters.</w:t>
      </w:r>
    </w:p>
    <w:p w14:paraId="78D896C2" w14:textId="77777777"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Output</w:t>
      </w:r>
    </w:p>
    <w:p w14:paraId="281C7C00" w14:textId="77777777"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calcArea()</w:t>
      </w:r>
      <w:r w:rsidRPr="00F5440E">
        <w:rPr>
          <w:noProof/>
        </w:rPr>
        <w:t xml:space="preserve"> 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number.</w:t>
      </w:r>
    </w:p>
    <w:p w14:paraId="67CDD8A6" w14:textId="77777777"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14:paraId="5EFD5189" w14:textId="77777777"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C314BA" w:rsidRPr="00F5440E" w14:paraId="76B26347" w14:textId="77777777" w:rsidTr="00C314BA">
        <w:tc>
          <w:tcPr>
            <w:tcW w:w="6803" w:type="dxa"/>
            <w:shd w:val="clear" w:color="auto" w:fill="D9D9D9" w:themeFill="background1" w:themeFillShade="D9"/>
          </w:tcPr>
          <w:p w14:paraId="372DF0ED" w14:textId="77777777" w:rsidR="00C314BA" w:rsidRPr="00F5440E" w:rsidRDefault="00C314BA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8808D1C" w14:textId="77777777" w:rsidR="00C314BA" w:rsidRPr="00F5440E" w:rsidRDefault="00C314BA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C314BA" w:rsidRPr="00F5440E" w14:paraId="44DC4F71" w14:textId="77777777" w:rsidTr="00C314BA">
        <w:tc>
          <w:tcPr>
            <w:tcW w:w="6803" w:type="dxa"/>
          </w:tcPr>
          <w:p w14:paraId="3497A197" w14:textId="77777777" w:rsidR="00C314BA" w:rsidRPr="00F5440E" w:rsidRDefault="00C314BA" w:rsidP="0038037A">
            <w:pPr>
              <w:pStyle w:val="Code"/>
            </w:pPr>
            <w:r w:rsidRPr="00F5440E">
              <w:t>let rect = new Rectangle(4, 5, 'red');</w:t>
            </w:r>
          </w:p>
          <w:p w14:paraId="381EEF01" w14:textId="77777777" w:rsidR="0038037A" w:rsidRPr="00F5440E" w:rsidRDefault="0038037A" w:rsidP="0038037A">
            <w:pPr>
              <w:pStyle w:val="Code"/>
            </w:pPr>
            <w:r w:rsidRPr="00F5440E">
              <w:t>console.log(rect.width);</w:t>
            </w:r>
          </w:p>
          <w:p w14:paraId="15C3C857" w14:textId="77777777" w:rsidR="0038037A" w:rsidRPr="00F5440E" w:rsidRDefault="0038037A" w:rsidP="0038037A">
            <w:pPr>
              <w:pStyle w:val="Code"/>
            </w:pPr>
            <w:r w:rsidRPr="00F5440E">
              <w:t>console.log(rect.height);</w:t>
            </w:r>
          </w:p>
          <w:p w14:paraId="12E97651" w14:textId="77777777" w:rsidR="0038037A" w:rsidRPr="00F5440E" w:rsidRDefault="0038037A" w:rsidP="0038037A">
            <w:pPr>
              <w:pStyle w:val="Code"/>
            </w:pPr>
            <w:r w:rsidRPr="00F5440E">
              <w:t>console.log(rect.color);</w:t>
            </w:r>
          </w:p>
          <w:p w14:paraId="216CCA8F" w14:textId="77777777" w:rsidR="0038037A" w:rsidRPr="00F5440E" w:rsidRDefault="0038037A" w:rsidP="0038037A">
            <w:pPr>
              <w:pStyle w:val="Code"/>
            </w:pPr>
            <w:r w:rsidRPr="00F5440E">
              <w:t>console.log(rect.calcArea());</w:t>
            </w:r>
          </w:p>
        </w:tc>
        <w:tc>
          <w:tcPr>
            <w:tcW w:w="3402" w:type="dxa"/>
          </w:tcPr>
          <w:p w14:paraId="4E93ABA5" w14:textId="77777777" w:rsidR="0038037A" w:rsidRPr="00F5440E" w:rsidRDefault="0038037A" w:rsidP="00051D52">
            <w:pPr>
              <w:pStyle w:val="Code"/>
            </w:pPr>
            <w:r w:rsidRPr="00F5440E">
              <w:t>4</w:t>
            </w:r>
          </w:p>
          <w:p w14:paraId="122CC6B7" w14:textId="77777777" w:rsidR="0038037A" w:rsidRPr="00F5440E" w:rsidRDefault="0038037A" w:rsidP="00051D52">
            <w:pPr>
              <w:pStyle w:val="Code"/>
            </w:pPr>
            <w:r w:rsidRPr="00F5440E">
              <w:t>5</w:t>
            </w:r>
          </w:p>
          <w:p w14:paraId="5AD011ED" w14:textId="77777777" w:rsidR="0038037A" w:rsidRPr="00F5440E" w:rsidRDefault="0038037A" w:rsidP="00051D52">
            <w:pPr>
              <w:pStyle w:val="Code"/>
            </w:pPr>
            <w:r w:rsidRPr="00F5440E">
              <w:t>Red</w:t>
            </w:r>
          </w:p>
          <w:p w14:paraId="7B4C9AD1" w14:textId="77777777" w:rsidR="0038037A" w:rsidRPr="00F5440E" w:rsidRDefault="0038037A" w:rsidP="00051D52">
            <w:pPr>
              <w:pStyle w:val="Code"/>
            </w:pPr>
            <w:r w:rsidRPr="00F5440E">
              <w:t>20</w:t>
            </w:r>
          </w:p>
        </w:tc>
      </w:tr>
    </w:tbl>
    <w:p w14:paraId="52E08448" w14:textId="77777777" w:rsidR="00C314BA" w:rsidRPr="003514EB" w:rsidRDefault="00C314BA" w:rsidP="00C314BA">
      <w:pPr>
        <w:pStyle w:val="Heading2"/>
        <w:rPr>
          <w:noProof/>
          <w:highlight w:val="yellow"/>
        </w:rPr>
      </w:pPr>
      <w:r w:rsidRPr="003514EB">
        <w:rPr>
          <w:noProof/>
          <w:highlight w:val="yellow"/>
        </w:rPr>
        <w:t>Person</w:t>
      </w:r>
    </w:p>
    <w:p w14:paraId="0A3F9D05" w14:textId="1C44008D"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Write a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personal record. It has the following properties, all set from the constructor:</w:t>
      </w:r>
    </w:p>
    <w:p w14:paraId="45777AA5" w14:textId="77777777"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firstName</w:t>
      </w:r>
    </w:p>
    <w:p w14:paraId="13A8DDC4" w14:textId="77777777"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lastName</w:t>
      </w:r>
    </w:p>
    <w:p w14:paraId="5050692A" w14:textId="77777777"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age</w:t>
      </w:r>
    </w:p>
    <w:p w14:paraId="37DF5C9B" w14:textId="77777777"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email</w:t>
      </w:r>
    </w:p>
    <w:p w14:paraId="0EF072D0" w14:textId="77777777"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And a </w:t>
      </w:r>
      <w:r w:rsidR="00971E59" w:rsidRPr="00F5440E">
        <w:rPr>
          <w:noProof/>
        </w:rPr>
        <w:t>method</w:t>
      </w:r>
      <w:r w:rsidRPr="00F5440E">
        <w:rPr>
          <w:noProof/>
        </w:rPr>
        <w:t xml:space="preserve"> </w:t>
      </w:r>
      <w:r w:rsidRPr="00F5440E">
        <w:rPr>
          <w:rStyle w:val="CodeChar"/>
        </w:rPr>
        <w:t>toString()</w:t>
      </w:r>
      <w:r w:rsidRPr="00F5440E">
        <w:rPr>
          <w:noProof/>
        </w:rPr>
        <w:t>, which prints a summary of the information. See the example for formatting details.</w:t>
      </w:r>
    </w:p>
    <w:p w14:paraId="39715A7F" w14:textId="77777777"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Input</w:t>
      </w:r>
    </w:p>
    <w:p w14:paraId="4CA9982C" w14:textId="77777777" w:rsidR="00C035BA" w:rsidRPr="00F5440E" w:rsidRDefault="00C035BA" w:rsidP="00C035BA">
      <w:pPr>
        <w:rPr>
          <w:noProof/>
        </w:rPr>
      </w:pPr>
      <w:r w:rsidRPr="00F5440E">
        <w:rPr>
          <w:noProof/>
        </w:rPr>
        <w:t>The constructor function will receive valid parameters.</w:t>
      </w:r>
    </w:p>
    <w:p w14:paraId="213FA841" w14:textId="77777777"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lastRenderedPageBreak/>
        <w:t>Output</w:t>
      </w:r>
    </w:p>
    <w:p w14:paraId="2226780B" w14:textId="6DF2B10E" w:rsidR="00C035BA" w:rsidRDefault="00C035BA" w:rsidP="00C035BA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toString()</w:t>
      </w:r>
      <w:r w:rsidRPr="00F5440E">
        <w:rPr>
          <w:noProof/>
        </w:rPr>
        <w:t xml:space="preserve">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string</w:t>
      </w:r>
      <w:r w:rsidR="00404602">
        <w:rPr>
          <w:noProof/>
          <w:lang w:val="bg-BG"/>
        </w:rPr>
        <w:t xml:space="preserve"> </w:t>
      </w:r>
      <w:r w:rsidR="00404602">
        <w:rPr>
          <w:noProof/>
        </w:rPr>
        <w:t>in the following format:</w:t>
      </w:r>
    </w:p>
    <w:p w14:paraId="127F4ED7" w14:textId="72ED324A" w:rsidR="00404602" w:rsidRPr="00404602" w:rsidRDefault="00404602" w:rsidP="00C035BA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Pr="00404602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 xml:space="preserve">firstName} </w:t>
      </w:r>
      <w:r w:rsidRPr="00404602">
        <w:rPr>
          <w:rFonts w:ascii="Consolas" w:hAnsi="Consolas"/>
          <w:b/>
          <w:noProof/>
        </w:rPr>
        <w:t>{lastName} (age: {age}, email: {email})</w:t>
      </w:r>
      <w:r>
        <w:rPr>
          <w:rFonts w:ascii="Consolas" w:hAnsi="Consolas"/>
          <w:b/>
          <w:noProof/>
        </w:rPr>
        <w:t>"</w:t>
      </w:r>
    </w:p>
    <w:p w14:paraId="50BED076" w14:textId="1EE27EC0" w:rsidR="00C035BA" w:rsidRPr="00855091" w:rsidRDefault="00C035BA" w:rsidP="005F4DA9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14:paraId="43502E36" w14:textId="72254ECF"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C035BA" w:rsidRPr="00F5440E" w14:paraId="6AF14A9B" w14:textId="77777777" w:rsidTr="00C035BA">
        <w:tc>
          <w:tcPr>
            <w:tcW w:w="10205" w:type="dxa"/>
            <w:shd w:val="clear" w:color="auto" w:fill="D9D9D9" w:themeFill="background1" w:themeFillShade="D9"/>
          </w:tcPr>
          <w:p w14:paraId="7609A44E" w14:textId="77777777" w:rsidR="00C035BA" w:rsidRPr="00F5440E" w:rsidRDefault="00C035BA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</w:tr>
      <w:tr w:rsidR="00C035BA" w:rsidRPr="00F5440E" w14:paraId="6B55A296" w14:textId="77777777" w:rsidTr="00C035BA">
        <w:tc>
          <w:tcPr>
            <w:tcW w:w="10205" w:type="dxa"/>
          </w:tcPr>
          <w:p w14:paraId="45C80954" w14:textId="151B7319" w:rsidR="00C035BA" w:rsidRPr="00F5440E" w:rsidRDefault="00C035BA" w:rsidP="00051D52">
            <w:pPr>
              <w:pStyle w:val="Code"/>
            </w:pPr>
            <w:r w:rsidRPr="00F5440E">
              <w:t>let person = new Person('</w:t>
            </w:r>
            <w:r w:rsidR="009B4CE4">
              <w:t>Anna</w:t>
            </w:r>
            <w:r w:rsidRPr="00F5440E">
              <w:t>', '</w:t>
            </w:r>
            <w:r w:rsidR="009B4CE4">
              <w:t>Simpson</w:t>
            </w:r>
            <w:r w:rsidRPr="00F5440E">
              <w:t>', 22, '</w:t>
            </w:r>
            <w:r w:rsidR="009B4CE4">
              <w:t>anna</w:t>
            </w:r>
            <w:r w:rsidRPr="00F5440E">
              <w:t>@yahoo.com');</w:t>
            </w:r>
          </w:p>
          <w:p w14:paraId="261AC072" w14:textId="77777777" w:rsidR="00C035BA" w:rsidRPr="00F5440E" w:rsidRDefault="00C035BA" w:rsidP="00051D52">
            <w:pPr>
              <w:pStyle w:val="Code"/>
            </w:pPr>
            <w:r w:rsidRPr="00F5440E">
              <w:t>console.log(person</w:t>
            </w:r>
            <w:r w:rsidR="008A6575">
              <w:t>.toString()</w:t>
            </w:r>
            <w:r w:rsidRPr="00F5440E">
              <w:t>);</w:t>
            </w:r>
          </w:p>
        </w:tc>
      </w:tr>
      <w:tr w:rsidR="00C035BA" w:rsidRPr="00F5440E" w14:paraId="18813C77" w14:textId="77777777" w:rsidTr="00C035BA">
        <w:tc>
          <w:tcPr>
            <w:tcW w:w="10205" w:type="dxa"/>
            <w:shd w:val="clear" w:color="auto" w:fill="D9D9D9" w:themeFill="background1" w:themeFillShade="D9"/>
          </w:tcPr>
          <w:p w14:paraId="4F4B5824" w14:textId="77777777" w:rsidR="00C035BA" w:rsidRPr="00F5440E" w:rsidRDefault="00C035BA" w:rsidP="00C035BA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C035BA" w:rsidRPr="00F5440E" w14:paraId="6983C64B" w14:textId="77777777" w:rsidTr="00C035BA">
        <w:tc>
          <w:tcPr>
            <w:tcW w:w="10205" w:type="dxa"/>
          </w:tcPr>
          <w:p w14:paraId="30F95D79" w14:textId="640C3FB8" w:rsidR="00C035BA" w:rsidRPr="00F5440E" w:rsidRDefault="009B4CE4" w:rsidP="00051D52">
            <w:pPr>
              <w:pStyle w:val="Code"/>
            </w:pPr>
            <w:r>
              <w:t>Anna</w:t>
            </w:r>
            <w:r w:rsidR="00C035BA" w:rsidRPr="00F5440E">
              <w:t xml:space="preserve"> </w:t>
            </w:r>
            <w:r>
              <w:t xml:space="preserve">Simpson </w:t>
            </w:r>
            <w:r w:rsidR="00C035BA" w:rsidRPr="00F5440E">
              <w:t xml:space="preserve">(age: 22, email: </w:t>
            </w:r>
            <w:r>
              <w:t>anna</w:t>
            </w:r>
            <w:r w:rsidR="00C035BA" w:rsidRPr="00F5440E">
              <w:t>@yahoo.com)</w:t>
            </w:r>
          </w:p>
        </w:tc>
      </w:tr>
    </w:tbl>
    <w:p w14:paraId="7F5B1531" w14:textId="77777777" w:rsidR="00C314BA" w:rsidRPr="00075E1A" w:rsidRDefault="00C314BA" w:rsidP="00C314BA">
      <w:pPr>
        <w:pStyle w:val="Heading2"/>
        <w:rPr>
          <w:noProof/>
          <w:highlight w:val="yellow"/>
        </w:rPr>
      </w:pPr>
      <w:r w:rsidRPr="00075E1A">
        <w:rPr>
          <w:noProof/>
          <w:highlight w:val="yellow"/>
        </w:rPr>
        <w:t>Get Persons</w:t>
      </w:r>
    </w:p>
    <w:p w14:paraId="6448F2DB" w14:textId="14DD23EA" w:rsidR="00C314BA" w:rsidRPr="00F5440E" w:rsidRDefault="00C035BA" w:rsidP="00C314BA">
      <w:pPr>
        <w:rPr>
          <w:noProof/>
        </w:rPr>
      </w:pPr>
      <w:r w:rsidRPr="00F5440E">
        <w:rPr>
          <w:noProof/>
        </w:rPr>
        <w:t xml:space="preserve">Write a function that returns an array of </w:t>
      </w:r>
      <w:r w:rsidRPr="0079247C">
        <w:rPr>
          <w:rFonts w:ascii="Consolas" w:hAnsi="Consolas"/>
          <w:b/>
          <w:noProof/>
        </w:rPr>
        <w:t>Person</w:t>
      </w:r>
      <w:r w:rsidRPr="00F5440E">
        <w:rPr>
          <w:noProof/>
        </w:rPr>
        <w:t xml:space="preserve"> objects. Use the class from the previous task,</w:t>
      </w:r>
      <w:r w:rsidR="007D5E95" w:rsidRPr="00F5440E">
        <w:rPr>
          <w:noProof/>
        </w:rPr>
        <w:t xml:space="preserve"> create the following instances, and return them in an array: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603"/>
        <w:gridCol w:w="2604"/>
        <w:gridCol w:w="2593"/>
        <w:gridCol w:w="2625"/>
      </w:tblGrid>
      <w:tr w:rsidR="00D11911" w14:paraId="7D200BF2" w14:textId="77777777" w:rsidTr="00D11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016FCCB5" w14:textId="45F11336" w:rsidR="00D11911" w:rsidRPr="00D11911" w:rsidRDefault="00D11911" w:rsidP="007D5E95">
            <w:pPr>
              <w:jc w:val="center"/>
              <w:rPr>
                <w:noProof/>
              </w:rPr>
            </w:pPr>
            <w:r>
              <w:rPr>
                <w:noProof/>
              </w:rPr>
              <w:t>First Name</w:t>
            </w:r>
          </w:p>
        </w:tc>
        <w:tc>
          <w:tcPr>
            <w:tcW w:w="2644" w:type="dxa"/>
          </w:tcPr>
          <w:p w14:paraId="390CE950" w14:textId="2F517816" w:rsidR="00D11911" w:rsidRDefault="00D11911" w:rsidP="007D5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Last Name</w:t>
            </w:r>
          </w:p>
        </w:tc>
        <w:tc>
          <w:tcPr>
            <w:tcW w:w="2644" w:type="dxa"/>
          </w:tcPr>
          <w:p w14:paraId="3F5F6653" w14:textId="4D377E37" w:rsidR="00D11911" w:rsidRDefault="00D11911" w:rsidP="007D5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Age</w:t>
            </w:r>
          </w:p>
        </w:tc>
        <w:tc>
          <w:tcPr>
            <w:tcW w:w="2644" w:type="dxa"/>
          </w:tcPr>
          <w:p w14:paraId="49E54F4D" w14:textId="7A0657CC" w:rsidR="00D11911" w:rsidRDefault="00D11911" w:rsidP="007D5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Email</w:t>
            </w:r>
          </w:p>
        </w:tc>
      </w:tr>
      <w:tr w:rsidR="00D11911" w14:paraId="17923E57" w14:textId="77777777" w:rsidTr="00D11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51772DFC" w14:textId="37285BFE" w:rsidR="00D11911" w:rsidRDefault="00D11911" w:rsidP="007D5E95">
            <w:pPr>
              <w:jc w:val="center"/>
              <w:rPr>
                <w:noProof/>
              </w:rPr>
            </w:pPr>
            <w:r>
              <w:rPr>
                <w:noProof/>
              </w:rPr>
              <w:t>Anna</w:t>
            </w:r>
          </w:p>
        </w:tc>
        <w:tc>
          <w:tcPr>
            <w:tcW w:w="2644" w:type="dxa"/>
          </w:tcPr>
          <w:p w14:paraId="642C0C1D" w14:textId="1E2F8A9F" w:rsidR="00D11911" w:rsidRDefault="00D11911" w:rsidP="007D5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Simpson</w:t>
            </w:r>
          </w:p>
        </w:tc>
        <w:tc>
          <w:tcPr>
            <w:tcW w:w="2644" w:type="dxa"/>
          </w:tcPr>
          <w:p w14:paraId="08D9A023" w14:textId="4F10B70C" w:rsidR="00D11911" w:rsidRDefault="00D11911" w:rsidP="007D5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22</w:t>
            </w:r>
          </w:p>
        </w:tc>
        <w:tc>
          <w:tcPr>
            <w:tcW w:w="2644" w:type="dxa"/>
          </w:tcPr>
          <w:p w14:paraId="1FE10BE6" w14:textId="291CA4DE" w:rsidR="00D11911" w:rsidRDefault="00D11911" w:rsidP="007D5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anna@yahoo.com</w:t>
            </w:r>
          </w:p>
        </w:tc>
      </w:tr>
      <w:tr w:rsidR="00D11911" w14:paraId="443B9D98" w14:textId="77777777" w:rsidTr="00D11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606E4387" w14:textId="0F6D36A4" w:rsidR="00D11911" w:rsidRDefault="00D11911" w:rsidP="007D5E95">
            <w:pPr>
              <w:jc w:val="center"/>
              <w:rPr>
                <w:noProof/>
              </w:rPr>
            </w:pPr>
            <w:r>
              <w:rPr>
                <w:noProof/>
              </w:rPr>
              <w:t>SoftUni</w:t>
            </w:r>
          </w:p>
        </w:tc>
        <w:tc>
          <w:tcPr>
            <w:tcW w:w="2644" w:type="dxa"/>
          </w:tcPr>
          <w:p w14:paraId="01218D87" w14:textId="77777777" w:rsidR="00D11911" w:rsidRPr="00D11911" w:rsidRDefault="00D11911" w:rsidP="007D5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bg-BG"/>
              </w:rPr>
            </w:pPr>
          </w:p>
        </w:tc>
        <w:tc>
          <w:tcPr>
            <w:tcW w:w="2644" w:type="dxa"/>
          </w:tcPr>
          <w:p w14:paraId="7F3F34B4" w14:textId="77777777" w:rsidR="00D11911" w:rsidRDefault="00D11911" w:rsidP="007D5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14:paraId="36D5D43B" w14:textId="77777777" w:rsidR="00D11911" w:rsidRDefault="00D11911" w:rsidP="007D5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D11911" w14:paraId="7F1B9872" w14:textId="77777777" w:rsidTr="00D11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3E19B8F8" w14:textId="6C05C3E0" w:rsidR="00D11911" w:rsidRDefault="00D11911" w:rsidP="007D5E95">
            <w:pPr>
              <w:jc w:val="center"/>
              <w:rPr>
                <w:noProof/>
              </w:rPr>
            </w:pPr>
            <w:r>
              <w:rPr>
                <w:noProof/>
              </w:rPr>
              <w:t>Stephan</w:t>
            </w:r>
          </w:p>
        </w:tc>
        <w:tc>
          <w:tcPr>
            <w:tcW w:w="2644" w:type="dxa"/>
          </w:tcPr>
          <w:p w14:paraId="7BD9D962" w14:textId="24AF4CB0" w:rsidR="00D11911" w:rsidRDefault="00D11911" w:rsidP="007D5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Johnson</w:t>
            </w:r>
          </w:p>
        </w:tc>
        <w:tc>
          <w:tcPr>
            <w:tcW w:w="2644" w:type="dxa"/>
          </w:tcPr>
          <w:p w14:paraId="6F7575E4" w14:textId="34DEC4A7" w:rsidR="00D11911" w:rsidRDefault="00D11911" w:rsidP="007D5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</w:t>
            </w:r>
          </w:p>
        </w:tc>
        <w:tc>
          <w:tcPr>
            <w:tcW w:w="2644" w:type="dxa"/>
          </w:tcPr>
          <w:p w14:paraId="08389E3F" w14:textId="77777777" w:rsidR="00D11911" w:rsidRDefault="00D11911" w:rsidP="007D5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D11911" w14:paraId="1D64DBAA" w14:textId="77777777" w:rsidTr="00D11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60B44B24" w14:textId="3689F244" w:rsidR="00D11911" w:rsidRDefault="00D11911" w:rsidP="007D5E95">
            <w:pPr>
              <w:jc w:val="center"/>
              <w:rPr>
                <w:noProof/>
              </w:rPr>
            </w:pPr>
            <w:r>
              <w:rPr>
                <w:noProof/>
              </w:rPr>
              <w:t>Gabriel</w:t>
            </w:r>
          </w:p>
        </w:tc>
        <w:tc>
          <w:tcPr>
            <w:tcW w:w="2644" w:type="dxa"/>
          </w:tcPr>
          <w:p w14:paraId="7FB39C7C" w14:textId="3E55F705" w:rsidR="00D11911" w:rsidRDefault="00D11911" w:rsidP="007D5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Peterson</w:t>
            </w:r>
          </w:p>
        </w:tc>
        <w:tc>
          <w:tcPr>
            <w:tcW w:w="2644" w:type="dxa"/>
          </w:tcPr>
          <w:p w14:paraId="28873D48" w14:textId="25504696" w:rsidR="00D11911" w:rsidRDefault="00D11911" w:rsidP="007D5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24</w:t>
            </w:r>
          </w:p>
        </w:tc>
        <w:tc>
          <w:tcPr>
            <w:tcW w:w="2644" w:type="dxa"/>
          </w:tcPr>
          <w:p w14:paraId="6746ACED" w14:textId="20B0B30A" w:rsidR="00D11911" w:rsidRDefault="00D11911" w:rsidP="007D5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g.p@gmail.com</w:t>
            </w:r>
          </w:p>
        </w:tc>
      </w:tr>
    </w:tbl>
    <w:p w14:paraId="5D99B7B7" w14:textId="0AC2F4D5" w:rsidR="007D5E95" w:rsidRPr="00F5440E" w:rsidRDefault="007D5E95" w:rsidP="007D5E95">
      <w:pPr>
        <w:jc w:val="center"/>
        <w:rPr>
          <w:noProof/>
        </w:rPr>
      </w:pPr>
    </w:p>
    <w:p w14:paraId="6D29C07E" w14:textId="77777777" w:rsidR="007D5E95" w:rsidRPr="00F5440E" w:rsidRDefault="007D5E95" w:rsidP="007D5E95">
      <w:pPr>
        <w:rPr>
          <w:noProof/>
        </w:rPr>
      </w:pPr>
      <w:r w:rsidRPr="00F5440E">
        <w:rPr>
          <w:noProof/>
        </w:rPr>
        <w:t>For any empty cells, do not supply a parameter (call the constructor with less parameters).</w:t>
      </w:r>
    </w:p>
    <w:p w14:paraId="75CA99E1" w14:textId="77777777" w:rsidR="007D5E95" w:rsidRPr="00F5440E" w:rsidRDefault="007D5E95" w:rsidP="007D5E95">
      <w:pPr>
        <w:pStyle w:val="Heading3"/>
        <w:rPr>
          <w:noProof/>
        </w:rPr>
      </w:pPr>
      <w:r w:rsidRPr="00F5440E">
        <w:rPr>
          <w:noProof/>
        </w:rPr>
        <w:t>Input / Output</w:t>
      </w:r>
    </w:p>
    <w:p w14:paraId="787E5388" w14:textId="77777777" w:rsidR="007D5E95" w:rsidRDefault="007D5E95" w:rsidP="007D5E95">
      <w:pPr>
        <w:rPr>
          <w:noProof/>
        </w:rPr>
      </w:pPr>
      <w:r w:rsidRPr="00F5440E">
        <w:rPr>
          <w:noProof/>
        </w:rPr>
        <w:t xml:space="preserve">There will be </w:t>
      </w:r>
      <w:r w:rsidRPr="00F5440E">
        <w:rPr>
          <w:rStyle w:val="Strong"/>
          <w:noProof/>
        </w:rPr>
        <w:t>no input</w:t>
      </w:r>
      <w:r w:rsidRPr="00F5440E">
        <w:rPr>
          <w:noProof/>
        </w:rPr>
        <w:t xml:space="preserve">, the data is static and matches the table above. As </w:t>
      </w:r>
      <w:r w:rsidRPr="00F5440E">
        <w:rPr>
          <w:rStyle w:val="Strong"/>
          <w:noProof/>
        </w:rPr>
        <w:t>output</w:t>
      </w:r>
      <w:r w:rsidRPr="00F5440E">
        <w:rPr>
          <w:noProof/>
        </w:rPr>
        <w:t xml:space="preserve">, </w:t>
      </w:r>
      <w:r w:rsidRPr="00F5440E">
        <w:rPr>
          <w:rStyle w:val="Strong"/>
          <w:noProof/>
        </w:rPr>
        <w:t>return an array</w:t>
      </w:r>
      <w:r w:rsidRPr="00F5440E">
        <w:rPr>
          <w:noProof/>
        </w:rPr>
        <w:t xml:space="preserve"> with </w:t>
      </w:r>
      <w:r w:rsidRPr="00713A28">
        <w:rPr>
          <w:rFonts w:ascii="Consolas" w:hAnsi="Consolas"/>
          <w:b/>
          <w:noProof/>
        </w:rPr>
        <w:t>Person</w:t>
      </w:r>
      <w:r w:rsidRPr="00F5440E">
        <w:rPr>
          <w:noProof/>
        </w:rPr>
        <w:t xml:space="preserve"> </w:t>
      </w:r>
      <w:r w:rsidRPr="00F5440E">
        <w:rPr>
          <w:rStyle w:val="Strong"/>
          <w:noProof/>
        </w:rPr>
        <w:t>instances</w:t>
      </w:r>
      <w:r w:rsidRPr="00F5440E">
        <w:rPr>
          <w:noProof/>
        </w:rPr>
        <w:t>.</w:t>
      </w:r>
    </w:p>
    <w:p w14:paraId="21577FEB" w14:textId="77777777" w:rsidR="007E3070" w:rsidRPr="00F5440E" w:rsidRDefault="007E3070" w:rsidP="007D5E95">
      <w:pPr>
        <w:rPr>
          <w:noProof/>
        </w:rPr>
      </w:pPr>
      <w:r>
        <w:rPr>
          <w:noProof/>
        </w:rPr>
        <w:t>Submit a function that returns the required output.</w:t>
      </w:r>
    </w:p>
    <w:p w14:paraId="34D3296C" w14:textId="77777777" w:rsidR="00971E59" w:rsidRPr="00C029B2" w:rsidRDefault="00971E59" w:rsidP="00971E59">
      <w:pPr>
        <w:pStyle w:val="Heading2"/>
        <w:rPr>
          <w:noProof/>
          <w:highlight w:val="yellow"/>
        </w:rPr>
      </w:pPr>
      <w:r w:rsidRPr="00C029B2">
        <w:rPr>
          <w:noProof/>
          <w:highlight w:val="yellow"/>
        </w:rPr>
        <w:t>Circle</w:t>
      </w:r>
    </w:p>
    <w:p w14:paraId="23E8DFEA" w14:textId="43E04829"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Write a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</w:t>
      </w:r>
      <w:r w:rsidRPr="00E87C4A">
        <w:rPr>
          <w:rStyle w:val="Strong"/>
          <w:rFonts w:ascii="Consolas" w:hAnsi="Consolas"/>
          <w:noProof/>
        </w:rPr>
        <w:t>Circle</w:t>
      </w:r>
      <w:r w:rsidRPr="00F5440E">
        <w:rPr>
          <w:noProof/>
        </w:rPr>
        <w:t xml:space="preserve">. It has only one data property </w:t>
      </w:r>
      <w:r w:rsidR="007F0099">
        <w:rPr>
          <w:noProof/>
        </w:rPr>
        <w:t>-</w:t>
      </w:r>
      <w:r w:rsidRPr="00F5440E">
        <w:rPr>
          <w:noProof/>
        </w:rPr>
        <w:t xml:space="preserve"> it’s </w:t>
      </w:r>
      <w:r w:rsidRPr="00C67593">
        <w:rPr>
          <w:rStyle w:val="Strong"/>
          <w:rFonts w:ascii="Consolas" w:hAnsi="Consolas"/>
          <w:noProof/>
        </w:rPr>
        <w:t>radius</w:t>
      </w:r>
      <w:r w:rsidRPr="00F5440E">
        <w:rPr>
          <w:noProof/>
        </w:rPr>
        <w:t xml:space="preserve">, and it is set trough the </w:t>
      </w:r>
      <w:r w:rsidRPr="00F5440E">
        <w:rPr>
          <w:rStyle w:val="Strong"/>
          <w:noProof/>
        </w:rPr>
        <w:t>constructor</w:t>
      </w:r>
      <w:r w:rsidRPr="00F5440E">
        <w:rPr>
          <w:noProof/>
        </w:rPr>
        <w:t xml:space="preserve">. The class needs to have </w:t>
      </w:r>
      <w:r w:rsidRPr="00C67593">
        <w:rPr>
          <w:rStyle w:val="Strong"/>
          <w:rFonts w:ascii="Consolas" w:hAnsi="Consolas"/>
          <w:noProof/>
        </w:rPr>
        <w:t>getter</w:t>
      </w:r>
      <w:r w:rsidRPr="00F5440E">
        <w:rPr>
          <w:noProof/>
        </w:rPr>
        <w:t xml:space="preserve"> and </w:t>
      </w:r>
      <w:r w:rsidRPr="00C67593">
        <w:rPr>
          <w:rStyle w:val="Strong"/>
          <w:rFonts w:ascii="Consolas" w:hAnsi="Consolas"/>
          <w:noProof/>
        </w:rPr>
        <w:t>setter</w:t>
      </w:r>
      <w:r w:rsidRPr="00F5440E">
        <w:rPr>
          <w:noProof/>
        </w:rPr>
        <w:t xml:space="preserve"> methods for its </w:t>
      </w:r>
      <w:r w:rsidRPr="00AF405B">
        <w:rPr>
          <w:rStyle w:val="Strong"/>
          <w:rFonts w:ascii="Consolas" w:hAnsi="Consolas"/>
          <w:noProof/>
        </w:rPr>
        <w:t>diameter</w:t>
      </w:r>
      <w:r w:rsidRPr="00F5440E">
        <w:rPr>
          <w:noProof/>
        </w:rPr>
        <w:t xml:space="preserve"> </w:t>
      </w:r>
      <w:r w:rsidR="007F0099">
        <w:rPr>
          <w:noProof/>
        </w:rPr>
        <w:t>-</w:t>
      </w:r>
      <w:r w:rsidRPr="00F5440E">
        <w:rPr>
          <w:noProof/>
        </w:rPr>
        <w:t xml:space="preserve"> the setter needs to calculate the radius and change it and the </w:t>
      </w:r>
      <w:r w:rsidRPr="00131073">
        <w:rPr>
          <w:noProof/>
          <w:highlight w:val="yellow"/>
        </w:rPr>
        <w:t>getter needs to use the radius to calculate the diameter and return it.</w:t>
      </w:r>
    </w:p>
    <w:p w14:paraId="37E2D905" w14:textId="77777777"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The circle also has a </w:t>
      </w:r>
      <w:r w:rsidR="007E3070">
        <w:rPr>
          <w:noProof/>
        </w:rPr>
        <w:t>getter</w:t>
      </w:r>
      <w:r w:rsidRPr="00F5440E">
        <w:rPr>
          <w:noProof/>
        </w:rPr>
        <w:t xml:space="preserve"> </w:t>
      </w:r>
      <w:r w:rsidRPr="00F5440E">
        <w:rPr>
          <w:rStyle w:val="CodeChar"/>
        </w:rPr>
        <w:t>area()</w:t>
      </w:r>
      <w:r w:rsidRPr="00F5440E">
        <w:rPr>
          <w:noProof/>
        </w:rPr>
        <w:t xml:space="preserve">, which calculates and </w:t>
      </w:r>
      <w:r w:rsidRPr="00F5440E">
        <w:rPr>
          <w:rStyle w:val="Strong"/>
          <w:noProof/>
        </w:rPr>
        <w:t>returns</w:t>
      </w:r>
      <w:r w:rsidRPr="00F5440E">
        <w:rPr>
          <w:noProof/>
        </w:rPr>
        <w:t xml:space="preserve"> its area.</w:t>
      </w:r>
    </w:p>
    <w:p w14:paraId="14AC5376" w14:textId="77777777"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t>Input</w:t>
      </w:r>
    </w:p>
    <w:p w14:paraId="320A83A6" w14:textId="77777777" w:rsidR="00971E59" w:rsidRPr="00F5440E" w:rsidRDefault="00971E59" w:rsidP="00971E59">
      <w:pPr>
        <w:rPr>
          <w:noProof/>
        </w:rPr>
      </w:pPr>
      <w:r w:rsidRPr="00F5440E">
        <w:rPr>
          <w:noProof/>
        </w:rPr>
        <w:t>The constructor function and diameter setter will receive valid parameters.</w:t>
      </w:r>
    </w:p>
    <w:p w14:paraId="58695078" w14:textId="77777777"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lastRenderedPageBreak/>
        <w:t>Output</w:t>
      </w:r>
    </w:p>
    <w:p w14:paraId="5B40EB47" w14:textId="77777777"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diameter()</w:t>
      </w:r>
      <w:r w:rsidR="007E3070">
        <w:rPr>
          <w:noProof/>
        </w:rPr>
        <w:t xml:space="preserve"> </w:t>
      </w:r>
      <w:r w:rsidRPr="00F5440E">
        <w:rPr>
          <w:noProof/>
        </w:rPr>
        <w:t xml:space="preserve">and </w:t>
      </w:r>
      <w:r w:rsidRPr="00F5440E">
        <w:rPr>
          <w:rStyle w:val="CodeChar"/>
        </w:rPr>
        <w:t>area()</w:t>
      </w:r>
      <w:r w:rsidRPr="00F5440E">
        <w:rPr>
          <w:noProof/>
        </w:rPr>
        <w:t xml:space="preserve"> </w:t>
      </w:r>
      <w:r w:rsidR="007E3070">
        <w:rPr>
          <w:noProof/>
        </w:rPr>
        <w:t>getters</w:t>
      </w:r>
      <w:r w:rsidRPr="00F5440E">
        <w:rPr>
          <w:noProof/>
        </w:rPr>
        <w:t xml:space="preserve">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numbers.</w:t>
      </w:r>
    </w:p>
    <w:p w14:paraId="648EDAE8" w14:textId="77777777"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14:paraId="5770E77F" w14:textId="77777777"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971E59" w:rsidRPr="00F5440E" w14:paraId="30884378" w14:textId="77777777" w:rsidTr="00051D52">
        <w:tc>
          <w:tcPr>
            <w:tcW w:w="6803" w:type="dxa"/>
            <w:shd w:val="clear" w:color="auto" w:fill="D9D9D9" w:themeFill="background1" w:themeFillShade="D9"/>
          </w:tcPr>
          <w:p w14:paraId="216DDE96" w14:textId="77777777" w:rsidR="00971E59" w:rsidRPr="00F5440E" w:rsidRDefault="00971E59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0F00E61B" w14:textId="77777777" w:rsidR="00971E59" w:rsidRPr="00F5440E" w:rsidRDefault="00971E59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971E59" w:rsidRPr="00F5440E" w14:paraId="41057C83" w14:textId="77777777" w:rsidTr="00051D52">
        <w:tc>
          <w:tcPr>
            <w:tcW w:w="6803" w:type="dxa"/>
          </w:tcPr>
          <w:p w14:paraId="76912C21" w14:textId="77777777" w:rsidR="00971E59" w:rsidRPr="00F5440E" w:rsidRDefault="00971E59" w:rsidP="00971E59">
            <w:pPr>
              <w:pStyle w:val="Code"/>
            </w:pPr>
            <w:r w:rsidRPr="00F5440E">
              <w:t>let c = new Circle(2);</w:t>
            </w:r>
          </w:p>
          <w:p w14:paraId="3A56F084" w14:textId="77777777" w:rsidR="00971E59" w:rsidRPr="00F5440E" w:rsidRDefault="00971E59" w:rsidP="00971E59">
            <w:pPr>
              <w:pStyle w:val="Code"/>
            </w:pPr>
            <w:r w:rsidRPr="00F5440E">
              <w:t>console.log(`Radius: ${c.radius}`);</w:t>
            </w:r>
          </w:p>
          <w:p w14:paraId="3455BB9D" w14:textId="77777777" w:rsidR="00971E59" w:rsidRPr="00F5440E" w:rsidRDefault="00971E59" w:rsidP="00971E59">
            <w:pPr>
              <w:pStyle w:val="Code"/>
            </w:pPr>
            <w:r w:rsidRPr="00F5440E">
              <w:t>console.log(`Diameter: ${c.diameter}`);</w:t>
            </w:r>
          </w:p>
          <w:p w14:paraId="580B50B2" w14:textId="77777777" w:rsidR="00971E59" w:rsidRPr="00F5440E" w:rsidRDefault="00971E59" w:rsidP="00971E59">
            <w:pPr>
              <w:pStyle w:val="Code"/>
            </w:pPr>
            <w:r w:rsidRPr="00F5440E">
              <w:t>console.log(`Area: ${c.area}`);</w:t>
            </w:r>
          </w:p>
          <w:p w14:paraId="4523B4A0" w14:textId="77777777" w:rsidR="00971E59" w:rsidRPr="00F5440E" w:rsidRDefault="00971E59" w:rsidP="00971E59">
            <w:pPr>
              <w:pStyle w:val="Code"/>
            </w:pPr>
            <w:r w:rsidRPr="00F5440E">
              <w:t>c.diameter = 1.6;</w:t>
            </w:r>
          </w:p>
          <w:p w14:paraId="05D5308D" w14:textId="77777777" w:rsidR="00971E59" w:rsidRPr="00F5440E" w:rsidRDefault="00971E59" w:rsidP="00971E59">
            <w:pPr>
              <w:pStyle w:val="Code"/>
            </w:pPr>
            <w:r w:rsidRPr="00F5440E">
              <w:t>console.log(`Radius: ${c.radius}`);</w:t>
            </w:r>
          </w:p>
          <w:p w14:paraId="5EB43D34" w14:textId="77777777" w:rsidR="00971E59" w:rsidRPr="00F5440E" w:rsidRDefault="00971E59" w:rsidP="00971E59">
            <w:pPr>
              <w:pStyle w:val="Code"/>
            </w:pPr>
            <w:r w:rsidRPr="00F5440E">
              <w:t>console.log(`Diameter: ${c.diameter}`);</w:t>
            </w:r>
          </w:p>
          <w:p w14:paraId="439CE5A2" w14:textId="77777777" w:rsidR="00971E59" w:rsidRPr="00F5440E" w:rsidRDefault="00971E59" w:rsidP="00971E59">
            <w:pPr>
              <w:pStyle w:val="Code"/>
            </w:pPr>
            <w:r w:rsidRPr="00F5440E">
              <w:t>console.log(`Area: ${c.area}`);</w:t>
            </w:r>
          </w:p>
        </w:tc>
        <w:tc>
          <w:tcPr>
            <w:tcW w:w="3402" w:type="dxa"/>
          </w:tcPr>
          <w:p w14:paraId="75224759" w14:textId="77777777" w:rsidR="00971E59" w:rsidRPr="00F5440E" w:rsidRDefault="00971E59" w:rsidP="00051D52">
            <w:pPr>
              <w:pStyle w:val="Code"/>
            </w:pPr>
          </w:p>
          <w:p w14:paraId="3F1816D2" w14:textId="77777777" w:rsidR="00971E59" w:rsidRPr="00F5440E" w:rsidRDefault="00971E59" w:rsidP="00051D52">
            <w:pPr>
              <w:pStyle w:val="Code"/>
            </w:pPr>
            <w:r w:rsidRPr="00F5440E">
              <w:t>2</w:t>
            </w:r>
          </w:p>
          <w:p w14:paraId="1A3048F0" w14:textId="77777777" w:rsidR="00971E59" w:rsidRPr="00F5440E" w:rsidRDefault="00971E59" w:rsidP="00051D52">
            <w:pPr>
              <w:pStyle w:val="Code"/>
            </w:pPr>
            <w:r w:rsidRPr="00F5440E">
              <w:t>4</w:t>
            </w:r>
          </w:p>
          <w:p w14:paraId="496AE013" w14:textId="77777777" w:rsidR="00971E59" w:rsidRPr="00F5440E" w:rsidRDefault="00971E59" w:rsidP="00051D52">
            <w:pPr>
              <w:pStyle w:val="Code"/>
            </w:pPr>
            <w:r w:rsidRPr="00F5440E">
              <w:t>12.566370614359172</w:t>
            </w:r>
          </w:p>
          <w:p w14:paraId="24231E48" w14:textId="77777777" w:rsidR="00971E59" w:rsidRPr="00F5440E" w:rsidRDefault="00971E59" w:rsidP="00051D52">
            <w:pPr>
              <w:pStyle w:val="Code"/>
            </w:pPr>
          </w:p>
          <w:p w14:paraId="724D80C7" w14:textId="77777777" w:rsidR="00971E59" w:rsidRPr="00F5440E" w:rsidRDefault="00971E59" w:rsidP="00051D52">
            <w:pPr>
              <w:pStyle w:val="Code"/>
            </w:pPr>
            <w:r w:rsidRPr="00F5440E">
              <w:t>0.8</w:t>
            </w:r>
          </w:p>
          <w:p w14:paraId="22523D38" w14:textId="77777777" w:rsidR="00971E59" w:rsidRPr="00F5440E" w:rsidRDefault="00971E59" w:rsidP="00051D52">
            <w:pPr>
              <w:pStyle w:val="Code"/>
            </w:pPr>
            <w:r w:rsidRPr="00F5440E">
              <w:t>1.6</w:t>
            </w:r>
          </w:p>
          <w:p w14:paraId="4803489D" w14:textId="77777777" w:rsidR="00971E59" w:rsidRPr="00F5440E" w:rsidRDefault="00971E59" w:rsidP="00051D52">
            <w:pPr>
              <w:pStyle w:val="Code"/>
            </w:pPr>
            <w:r w:rsidRPr="00F5440E">
              <w:t>2.0106192982974678</w:t>
            </w:r>
          </w:p>
        </w:tc>
      </w:tr>
    </w:tbl>
    <w:p w14:paraId="0A868064" w14:textId="77777777" w:rsidR="00971E59" w:rsidRPr="00EE20CF" w:rsidRDefault="00443C66" w:rsidP="00443C66">
      <w:pPr>
        <w:pStyle w:val="Heading2"/>
        <w:rPr>
          <w:noProof/>
          <w:highlight w:val="yellow"/>
        </w:rPr>
      </w:pPr>
      <w:r w:rsidRPr="00EE20CF">
        <w:rPr>
          <w:noProof/>
          <w:highlight w:val="yellow"/>
        </w:rPr>
        <w:t>Point Distance</w:t>
      </w:r>
    </w:p>
    <w:p w14:paraId="64F824CA" w14:textId="77777777" w:rsidR="00443C66" w:rsidRPr="00F5440E" w:rsidRDefault="00443C66" w:rsidP="00443C66">
      <w:pPr>
        <w:rPr>
          <w:noProof/>
        </w:rPr>
      </w:pPr>
      <w:bookmarkStart w:id="0" w:name="_GoBack"/>
      <w:bookmarkEnd w:id="0"/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</w:t>
      </w:r>
      <w:r w:rsidRPr="00F5440E">
        <w:rPr>
          <w:rStyle w:val="Strong"/>
          <w:noProof/>
        </w:rPr>
        <w:t>Point</w:t>
      </w:r>
      <w:r w:rsidRPr="00F5440E">
        <w:rPr>
          <w:noProof/>
        </w:rPr>
        <w:t xml:space="preserve">. It has </w:t>
      </w:r>
      <w:r w:rsidRPr="00F5440E">
        <w:rPr>
          <w:rStyle w:val="Strong"/>
          <w:noProof/>
        </w:rPr>
        <w:t>x</w:t>
      </w:r>
      <w:r w:rsidRPr="00F5440E">
        <w:rPr>
          <w:noProof/>
        </w:rPr>
        <w:t xml:space="preserve"> and </w:t>
      </w:r>
      <w:r w:rsidRPr="00F5440E">
        <w:rPr>
          <w:rStyle w:val="Strong"/>
          <w:noProof/>
        </w:rPr>
        <w:t>y</w:t>
      </w:r>
      <w:r w:rsidRPr="00F5440E">
        <w:rPr>
          <w:noProof/>
        </w:rPr>
        <w:t xml:space="preserve"> coordinates as properties, that are set t</w:t>
      </w:r>
      <w:r w:rsidR="00F15065">
        <w:rPr>
          <w:noProof/>
        </w:rPr>
        <w:t>h</w:t>
      </w:r>
      <w:r w:rsidRPr="00F5440E">
        <w:rPr>
          <w:noProof/>
        </w:rPr>
        <w:t xml:space="preserve">rough the constructor, and a </w:t>
      </w:r>
      <w:r w:rsidRPr="00F5440E">
        <w:rPr>
          <w:rStyle w:val="Strong"/>
          <w:noProof/>
        </w:rPr>
        <w:t>static method</w:t>
      </w:r>
      <w:r w:rsidRPr="00F5440E">
        <w:rPr>
          <w:noProof/>
        </w:rPr>
        <w:t xml:space="preserve"> for finding the distance between two points, called </w:t>
      </w:r>
      <w:r w:rsidRPr="00F5440E">
        <w:rPr>
          <w:rStyle w:val="CodeChar"/>
        </w:rPr>
        <w:t>distance()</w:t>
      </w:r>
      <w:r w:rsidRPr="00F5440E">
        <w:rPr>
          <w:noProof/>
        </w:rPr>
        <w:t>.</w:t>
      </w:r>
    </w:p>
    <w:p w14:paraId="1EA83685" w14:textId="77777777"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Input</w:t>
      </w:r>
    </w:p>
    <w:p w14:paraId="36405DB0" w14:textId="77777777"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distance()</w:t>
      </w:r>
      <w:r w:rsidRPr="00F5440E">
        <w:rPr>
          <w:noProof/>
        </w:rPr>
        <w:t xml:space="preserve"> method should receive two </w:t>
      </w:r>
      <w:r w:rsidRPr="00F5440E">
        <w:rPr>
          <w:rStyle w:val="Strong"/>
          <w:noProof/>
        </w:rPr>
        <w:t>Point</w:t>
      </w:r>
      <w:r w:rsidRPr="00F5440E">
        <w:rPr>
          <w:noProof/>
        </w:rPr>
        <w:t xml:space="preserve"> objects as parameters.</w:t>
      </w:r>
    </w:p>
    <w:p w14:paraId="5E570CD1" w14:textId="77777777"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Output</w:t>
      </w:r>
    </w:p>
    <w:p w14:paraId="4C938CA2" w14:textId="77777777"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distance()</w:t>
      </w:r>
      <w:r w:rsidRPr="00F5440E">
        <w:rPr>
          <w:noProof/>
        </w:rPr>
        <w:t xml:space="preserve"> 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number, the distance between the two point parameters.</w:t>
      </w:r>
    </w:p>
    <w:p w14:paraId="53871378" w14:textId="77777777"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14:paraId="0002BCA9" w14:textId="666C46AF"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443C66" w:rsidRPr="00F5440E" w14:paraId="06D3A037" w14:textId="77777777" w:rsidTr="00051D52">
        <w:tc>
          <w:tcPr>
            <w:tcW w:w="6803" w:type="dxa"/>
            <w:shd w:val="clear" w:color="auto" w:fill="D9D9D9" w:themeFill="background1" w:themeFillShade="D9"/>
          </w:tcPr>
          <w:p w14:paraId="040C5F9D" w14:textId="77777777" w:rsidR="00443C66" w:rsidRPr="00F5440E" w:rsidRDefault="00443C66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69BCB0B3" w14:textId="77777777" w:rsidR="00443C66" w:rsidRPr="00F5440E" w:rsidRDefault="00443C66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443C66" w:rsidRPr="00F5440E" w14:paraId="308E51A9" w14:textId="77777777" w:rsidTr="00051D52">
        <w:tc>
          <w:tcPr>
            <w:tcW w:w="6803" w:type="dxa"/>
          </w:tcPr>
          <w:p w14:paraId="7FB60889" w14:textId="77777777" w:rsidR="00443C66" w:rsidRPr="00F5440E" w:rsidRDefault="00443C66" w:rsidP="00443C66">
            <w:pPr>
              <w:pStyle w:val="Code"/>
            </w:pPr>
            <w:r w:rsidRPr="00F5440E">
              <w:t>let p1 = new Point(5, 5);</w:t>
            </w:r>
          </w:p>
          <w:p w14:paraId="05727692" w14:textId="77777777" w:rsidR="00443C66" w:rsidRPr="00F5440E" w:rsidRDefault="00443C66" w:rsidP="00443C66">
            <w:pPr>
              <w:pStyle w:val="Code"/>
            </w:pPr>
            <w:r w:rsidRPr="00F5440E">
              <w:t>let p2 = new Point(9, 8);</w:t>
            </w:r>
          </w:p>
          <w:p w14:paraId="133B69D4" w14:textId="77777777" w:rsidR="00443C66" w:rsidRPr="00F5440E" w:rsidRDefault="00443C66" w:rsidP="00443C66">
            <w:pPr>
              <w:pStyle w:val="Code"/>
            </w:pPr>
            <w:r w:rsidRPr="00F5440E">
              <w:t>console.log(Point.distance(p1, p2));</w:t>
            </w:r>
          </w:p>
        </w:tc>
        <w:tc>
          <w:tcPr>
            <w:tcW w:w="3402" w:type="dxa"/>
          </w:tcPr>
          <w:p w14:paraId="3C0540A8" w14:textId="77777777" w:rsidR="00443C66" w:rsidRPr="00F5440E" w:rsidRDefault="00443C66" w:rsidP="00051D52">
            <w:pPr>
              <w:pStyle w:val="Code"/>
            </w:pPr>
            <w:r w:rsidRPr="00F5440E">
              <w:t>5</w:t>
            </w:r>
          </w:p>
        </w:tc>
      </w:tr>
    </w:tbl>
    <w:p w14:paraId="5EDF980F" w14:textId="77777777" w:rsidR="00F15065" w:rsidRDefault="00F15065" w:rsidP="00F15065">
      <w:pPr>
        <w:pStyle w:val="Heading2"/>
      </w:pPr>
      <w:r>
        <w:t>Cards</w:t>
      </w:r>
    </w:p>
    <w:p w14:paraId="42D96538" w14:textId="77777777" w:rsidR="00F15065" w:rsidRDefault="00F15065" w:rsidP="00F15065">
      <w:r>
        <w:t xml:space="preserve">You need to write an </w:t>
      </w:r>
      <w:r w:rsidRPr="00F40EEC">
        <w:rPr>
          <w:b/>
          <w:noProof/>
        </w:rPr>
        <w:t>IIFE</w:t>
      </w:r>
      <w:r>
        <w:rPr>
          <w:noProof/>
        </w:rPr>
        <w:t xml:space="preserve"> that results in</w:t>
      </w:r>
      <w:r>
        <w:t xml:space="preserve"> an object containing two properties </w:t>
      </w:r>
      <w:r w:rsidRPr="00825BA0">
        <w:rPr>
          <w:rStyle w:val="CodeChar"/>
        </w:rPr>
        <w:t>Card</w:t>
      </w:r>
      <w:r>
        <w:t xml:space="preserve"> which is a class and </w:t>
      </w:r>
      <w:r w:rsidRPr="00825BA0">
        <w:rPr>
          <w:rStyle w:val="CodeChar"/>
        </w:rPr>
        <w:t>Suits</w:t>
      </w:r>
      <w:r>
        <w:t xml:space="preserve"> which is an object that will hold the possible suits for the cards.</w:t>
      </w:r>
    </w:p>
    <w:p w14:paraId="290CF328" w14:textId="77777777" w:rsidR="00F15065" w:rsidRDefault="00F15065" w:rsidP="00F15065">
      <w:r>
        <w:t xml:space="preserve">The </w:t>
      </w:r>
      <w:r w:rsidRPr="00825BA0">
        <w:rPr>
          <w:rStyle w:val="CodeChar"/>
        </w:rPr>
        <w:t>Suit</w:t>
      </w:r>
      <w:r>
        <w:rPr>
          <w:rStyle w:val="CodeChar"/>
        </w:rPr>
        <w:t>s</w:t>
      </w:r>
      <w:r>
        <w:t xml:space="preserve"> object should have exactly these 4 properties:</w:t>
      </w:r>
    </w:p>
    <w:p w14:paraId="70D908E4" w14:textId="77777777" w:rsidR="00F15065" w:rsidRPr="00825BA0" w:rsidRDefault="00855091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SPADES</w:t>
      </w:r>
      <w:r>
        <w:t>:</w:t>
      </w:r>
      <w:r w:rsidR="00F15065">
        <w:t xml:space="preserve"> </w:t>
      </w:r>
      <w:r w:rsidR="00F15065" w:rsidRPr="00825BA0">
        <w:rPr>
          <w:rFonts w:ascii="Arial" w:hAnsi="Arial" w:cs="Arial"/>
        </w:rPr>
        <w:t>♠</w:t>
      </w:r>
    </w:p>
    <w:p w14:paraId="5136F7FB" w14:textId="77777777" w:rsidR="00F15065" w:rsidRPr="00825BA0" w:rsidRDefault="00855091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lastRenderedPageBreak/>
        <w:t>HEARTS</w:t>
      </w:r>
      <w:r>
        <w:t>:</w:t>
      </w:r>
      <w:r w:rsidR="00F15065">
        <w:t xml:space="preserve"> </w:t>
      </w:r>
      <w:r w:rsidR="00F15065" w:rsidRPr="00825BA0">
        <w:rPr>
          <w:rFonts w:ascii="Arial" w:hAnsi="Arial" w:cs="Arial"/>
        </w:rPr>
        <w:t>♥</w:t>
      </w:r>
    </w:p>
    <w:p w14:paraId="44D43A6A" w14:textId="77777777" w:rsidR="00F15065" w:rsidRPr="00825BA0" w:rsidRDefault="00855091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DIAMONDS</w:t>
      </w:r>
      <w:r>
        <w:t>:</w:t>
      </w:r>
      <w:r w:rsidR="00F15065">
        <w:t xml:space="preserve"> </w:t>
      </w:r>
      <w:r w:rsidR="00F15065" w:rsidRPr="00825BA0">
        <w:rPr>
          <w:rFonts w:ascii="Arial" w:hAnsi="Arial" w:cs="Arial"/>
        </w:rPr>
        <w:t>♦</w:t>
      </w:r>
    </w:p>
    <w:p w14:paraId="1CD1D35F" w14:textId="77777777" w:rsidR="00F15065" w:rsidRPr="00825BA0" w:rsidRDefault="00855091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CLUBS</w:t>
      </w:r>
      <w:r>
        <w:t>:</w:t>
      </w:r>
      <w:r w:rsidR="00F15065">
        <w:t xml:space="preserve"> </w:t>
      </w:r>
      <w:r w:rsidR="00F15065" w:rsidRPr="00825BA0">
        <w:rPr>
          <w:rFonts w:ascii="Arial" w:hAnsi="Arial" w:cs="Arial"/>
        </w:rPr>
        <w:t>♣</w:t>
      </w:r>
    </w:p>
    <w:p w14:paraId="38A69557" w14:textId="77777777" w:rsidR="00F15065" w:rsidRDefault="00F15065" w:rsidP="00F15065">
      <w:pPr>
        <w:rPr>
          <w:rFonts w:ascii="Arial" w:hAnsi="Arial" w:cs="Arial"/>
        </w:rPr>
      </w:pPr>
      <w:r>
        <w:t xml:space="preserve">Where the key is </w:t>
      </w:r>
      <w:r w:rsidRPr="00825BA0">
        <w:rPr>
          <w:b/>
          <w:noProof/>
        </w:rPr>
        <w:t>SPADES</w:t>
      </w:r>
      <w:r>
        <w:rPr>
          <w:noProof/>
        </w:rPr>
        <w:t xml:space="preserve">, </w:t>
      </w:r>
      <w:r w:rsidRPr="00825BA0">
        <w:rPr>
          <w:b/>
          <w:noProof/>
        </w:rPr>
        <w:t>HEARTS</w:t>
      </w:r>
      <w:r>
        <w:rPr>
          <w:noProof/>
        </w:rPr>
        <w:t xml:space="preserve"> e.t.c</w:t>
      </w:r>
      <w:r>
        <w:t xml:space="preserve">. and the value is the actual symbol </w:t>
      </w:r>
      <w:r w:rsidRPr="00825BA0">
        <w:rPr>
          <w:rFonts w:ascii="Arial" w:hAnsi="Arial" w:cs="Arial"/>
        </w:rPr>
        <w:t>♠</w:t>
      </w:r>
      <w:r>
        <w:rPr>
          <w:rFonts w:ascii="Arial" w:hAnsi="Arial" w:cs="Arial"/>
        </w:rPr>
        <w:t xml:space="preserve">, </w:t>
      </w:r>
      <w:r w:rsidRPr="00825BA0">
        <w:rPr>
          <w:rFonts w:ascii="Arial" w:hAnsi="Arial" w:cs="Arial"/>
        </w:rPr>
        <w:t>♥</w:t>
      </w:r>
      <w:r>
        <w:rPr>
          <w:rFonts w:ascii="Arial" w:hAnsi="Arial" w:cs="Arial"/>
        </w:rPr>
        <w:t xml:space="preserve"> and so on.</w:t>
      </w:r>
    </w:p>
    <w:p w14:paraId="69BBFC6D" w14:textId="77777777" w:rsidR="00F15065" w:rsidRDefault="00F15065" w:rsidP="00F15065">
      <w:r>
        <w:t xml:space="preserve">The </w:t>
      </w:r>
      <w:r w:rsidRPr="00825BA0">
        <w:rPr>
          <w:rStyle w:val="CodeChar"/>
        </w:rPr>
        <w:t>Card</w:t>
      </w:r>
      <w:r>
        <w:t xml:space="preserve"> class should allow for creating cards, each card has 2 properties </w:t>
      </w:r>
      <w:r w:rsidRPr="00825BA0">
        <w:rPr>
          <w:b/>
        </w:rPr>
        <w:t>face</w:t>
      </w:r>
      <w:r>
        <w:t xml:space="preserve"> and </w:t>
      </w:r>
      <w:r w:rsidRPr="00825BA0">
        <w:rPr>
          <w:b/>
        </w:rPr>
        <w:t>suit</w:t>
      </w:r>
      <w:r>
        <w:t xml:space="preserve">. The </w:t>
      </w:r>
      <w:r w:rsidRPr="00825BA0">
        <w:rPr>
          <w:b/>
        </w:rPr>
        <w:t>valid</w:t>
      </w:r>
      <w:r>
        <w:t xml:space="preserve"> faces are the following </w:t>
      </w:r>
      <w:r w:rsidRPr="00825BA0">
        <w:rPr>
          <w:rStyle w:val="CodeChar"/>
        </w:rPr>
        <w:t>[</w:t>
      </w:r>
      <w:r>
        <w:rPr>
          <w:rStyle w:val="CodeChar"/>
        </w:rPr>
        <w:t>"</w:t>
      </w:r>
      <w:r w:rsidRPr="00825BA0">
        <w:rPr>
          <w:rStyle w:val="CodeChar"/>
        </w:rPr>
        <w:t>2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3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4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5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6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7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8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9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10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J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Q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K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A</w:t>
      </w:r>
      <w:r>
        <w:rPr>
          <w:rStyle w:val="CodeChar"/>
        </w:rPr>
        <w:t>"</w:t>
      </w:r>
      <w:r w:rsidRPr="00825BA0">
        <w:rPr>
          <w:rStyle w:val="CodeChar"/>
        </w:rPr>
        <w:t>]</w:t>
      </w:r>
      <w:r>
        <w:rPr>
          <w:rStyle w:val="CodeChar"/>
        </w:rPr>
        <w:t xml:space="preserve"> </w:t>
      </w:r>
      <w:r w:rsidRPr="00825BA0">
        <w:t>a</w:t>
      </w:r>
      <w:r>
        <w:t>ny other are considered invalid.</w:t>
      </w:r>
    </w:p>
    <w:p w14:paraId="6BCFC8EC" w14:textId="77777777" w:rsidR="00F15065" w:rsidRPr="00825BA0" w:rsidRDefault="00F15065" w:rsidP="00F15065">
      <w:r>
        <w:t xml:space="preserve">The </w:t>
      </w:r>
      <w:r w:rsidRPr="00825BA0">
        <w:rPr>
          <w:rStyle w:val="CodeChar"/>
        </w:rPr>
        <w:t>Card</w:t>
      </w:r>
      <w:r>
        <w:t xml:space="preserve"> class should have </w:t>
      </w:r>
      <w:r w:rsidRPr="00825BA0">
        <w:rPr>
          <w:rStyle w:val="CodeChar"/>
        </w:rPr>
        <w:t>setters</w:t>
      </w:r>
      <w:r>
        <w:t xml:space="preserve"> and </w:t>
      </w:r>
      <w:r w:rsidRPr="00825BA0">
        <w:rPr>
          <w:rStyle w:val="CodeChar"/>
        </w:rPr>
        <w:t>getters</w:t>
      </w:r>
      <w:r>
        <w:t xml:space="preserve"> for the </w:t>
      </w:r>
      <w:r w:rsidRPr="00825BA0">
        <w:rPr>
          <w:b/>
        </w:rPr>
        <w:t>face</w:t>
      </w:r>
      <w:r>
        <w:t xml:space="preserve"> and </w:t>
      </w:r>
      <w:r w:rsidRPr="00825BA0">
        <w:rPr>
          <w:b/>
        </w:rPr>
        <w:t>suit</w:t>
      </w:r>
      <w:r>
        <w:t xml:space="preserve"> properties, when creating a card or setting a property validations should be performed, if an invalid face or a suit not in the </w:t>
      </w:r>
      <w:r w:rsidRPr="001564AB">
        <w:rPr>
          <w:rStyle w:val="CodeChar"/>
        </w:rPr>
        <w:t>Suits</w:t>
      </w:r>
      <w:r>
        <w:t xml:space="preserve"> object is passed an </w:t>
      </w:r>
      <w:r w:rsidRPr="00F40EEC">
        <w:rPr>
          <w:rStyle w:val="CodeChar"/>
        </w:rPr>
        <w:t>Error</w:t>
      </w:r>
      <w:r>
        <w:t xml:space="preserve"> should be </w:t>
      </w:r>
      <w:r w:rsidRPr="00F40EEC">
        <w:rPr>
          <w:b/>
        </w:rPr>
        <w:t>thrown</w:t>
      </w:r>
      <w:r>
        <w:t>.</w:t>
      </w:r>
    </w:p>
    <w:p w14:paraId="1D5BF215" w14:textId="77777777" w:rsidR="00F15065" w:rsidRPr="00FB3392" w:rsidRDefault="00F15065" w:rsidP="00F15065">
      <w:pPr>
        <w:pStyle w:val="Heading3"/>
      </w:pPr>
      <w:r>
        <w:t>Code Template</w:t>
      </w:r>
    </w:p>
    <w:p w14:paraId="6B62DC47" w14:textId="77777777" w:rsidR="00F15065" w:rsidRDefault="00F15065" w:rsidP="00F15065">
      <w:r>
        <w:t xml:space="preserve">You are required to write and submit an </w:t>
      </w:r>
      <w:r w:rsidRPr="001564AB">
        <w:rPr>
          <w:b/>
        </w:rPr>
        <w:t>IIFE</w:t>
      </w:r>
      <w:r>
        <w:t xml:space="preserve"> which results in an object containing the </w:t>
      </w:r>
      <w:r w:rsidR="00855091">
        <w:t>above-mentioned</w:t>
      </w:r>
      <w:r>
        <w:t xml:space="preserve"> </w:t>
      </w:r>
      <w:r w:rsidRPr="00F40EEC">
        <w:rPr>
          <w:rStyle w:val="CodeChar"/>
        </w:rPr>
        <w:t>Card</w:t>
      </w:r>
      <w:r>
        <w:t xml:space="preserve"> and </w:t>
      </w:r>
      <w:r w:rsidRPr="00F40EEC">
        <w:rPr>
          <w:rStyle w:val="CodeChar"/>
        </w:rPr>
        <w:t>Suits</w:t>
      </w:r>
      <w:r w:rsidRPr="001564AB">
        <w:t xml:space="preserve"> as properties</w:t>
      </w:r>
      <w:r>
        <w:t xml:space="preserve">. Here is an example template you can use: 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F15065" w:rsidRPr="00603773" w14:paraId="64FAA77C" w14:textId="77777777" w:rsidTr="002D70FF">
        <w:tc>
          <w:tcPr>
            <w:tcW w:w="9965" w:type="dxa"/>
            <w:shd w:val="clear" w:color="auto" w:fill="D9D9D9" w:themeFill="background1" w:themeFillShade="D9"/>
          </w:tcPr>
          <w:p w14:paraId="4AA98907" w14:textId="77777777" w:rsidR="00F15065" w:rsidRPr="00603773" w:rsidRDefault="00F15065" w:rsidP="002D70FF">
            <w:pPr>
              <w:pStyle w:val="Code"/>
              <w:spacing w:before="0" w:after="0"/>
              <w:jc w:val="center"/>
            </w:pPr>
            <w:r>
              <w:t>cards.js</w:t>
            </w:r>
          </w:p>
        </w:tc>
      </w:tr>
      <w:tr w:rsidR="00F15065" w:rsidRPr="0095466F" w14:paraId="6085C863" w14:textId="77777777" w:rsidTr="002D70FF">
        <w:trPr>
          <w:trHeight w:val="1508"/>
        </w:trPr>
        <w:tc>
          <w:tcPr>
            <w:tcW w:w="9965" w:type="dxa"/>
          </w:tcPr>
          <w:p w14:paraId="7EF826FF" w14:textId="77777777" w:rsidR="00F15065" w:rsidRDefault="00F15065" w:rsidP="002D70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function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(){</w:t>
            </w:r>
          </w:p>
          <w:p w14:paraId="10FCF482" w14:textId="782D3B7E" w:rsidR="00F15065" w:rsidRDefault="00F15065" w:rsidP="002D70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</w:pP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F40EEC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 w:rsidR="0059553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 xml:space="preserve">: </w:t>
            </w:r>
          </w:p>
          <w:p w14:paraId="533CDA0B" w14:textId="77777777" w:rsidR="00F15065" w:rsidRPr="00F40EEC" w:rsidRDefault="00F15065" w:rsidP="002D70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  <w:t xml:space="preserve">    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Suits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Suits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Card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Card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br/>
              <w:t xml:space="preserve">    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>}())</w:t>
            </w:r>
          </w:p>
        </w:tc>
      </w:tr>
    </w:tbl>
    <w:p w14:paraId="0765697E" w14:textId="77777777" w:rsidR="00F15065" w:rsidRDefault="00F15065" w:rsidP="00F15065">
      <w:pPr>
        <w:pStyle w:val="Heading3"/>
      </w:pPr>
      <w:r>
        <w:t>Screenshot</w:t>
      </w:r>
    </w:p>
    <w:p w14:paraId="588CACFC" w14:textId="77777777" w:rsidR="00F15065" w:rsidRPr="00F40EEC" w:rsidRDefault="00F15065" w:rsidP="00F15065">
      <w:r>
        <w:t>An example usage should look like this:</w:t>
      </w:r>
    </w:p>
    <w:p w14:paraId="27D531D0" w14:textId="77777777" w:rsidR="00F15065" w:rsidRPr="00F40EEC" w:rsidRDefault="00F15065" w:rsidP="00F15065">
      <w:r>
        <w:rPr>
          <w:noProof/>
          <w:lang w:val="bg-BG" w:eastAsia="bg-BG"/>
        </w:rPr>
        <w:drawing>
          <wp:inline distT="0" distB="0" distL="0" distR="0" wp14:anchorId="6BBC45D1" wp14:editId="6EDD64D8">
            <wp:extent cx="5516335" cy="1585154"/>
            <wp:effectExtent l="19050" t="19050" r="27305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840" cy="15861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15065" w:rsidRPr="00F40EE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1AF323" w14:textId="77777777" w:rsidR="001E5A60" w:rsidRDefault="001E5A60" w:rsidP="008068A2">
      <w:pPr>
        <w:spacing w:after="0" w:line="240" w:lineRule="auto"/>
      </w:pPr>
      <w:r>
        <w:separator/>
      </w:r>
    </w:p>
  </w:endnote>
  <w:endnote w:type="continuationSeparator" w:id="0">
    <w:p w14:paraId="2363FED9" w14:textId="77777777" w:rsidR="001E5A60" w:rsidRDefault="001E5A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B4CA2" w14:textId="77777777" w:rsidR="00255DD7" w:rsidRPr="00AC77AD" w:rsidRDefault="00255DD7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E38AEF5" wp14:editId="6F9CBD7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6B1DCE4E" wp14:editId="71807035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75D946B" wp14:editId="0C13ADC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156F354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FD99A1" wp14:editId="40FBB17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8C0831B" w14:textId="78FE279C" w:rsidR="00255DD7" w:rsidRPr="008C2B83" w:rsidRDefault="00255DD7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20C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20C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FD99A1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78C0831B" w14:textId="78FE279C" w:rsidR="00255DD7" w:rsidRPr="008C2B83" w:rsidRDefault="00255DD7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E20C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E20C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2D52038" wp14:editId="1541B7F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1B9E04F" w14:textId="77777777" w:rsidR="00255DD7" w:rsidRDefault="00255DD7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2D52038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21B9E04F" w14:textId="77777777" w:rsidR="00255DD7" w:rsidRDefault="00255DD7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53B84B5" wp14:editId="275EBE8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73D35E" w14:textId="77777777" w:rsidR="00255DD7" w:rsidRDefault="00255DD7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980AB5E" w14:textId="77777777" w:rsidR="00255DD7" w:rsidRDefault="00255DD7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87795" wp14:editId="036082D2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877726" wp14:editId="6FF2C3DE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511E66" wp14:editId="7608078B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164D31" wp14:editId="4B9C27A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A9AC6C" wp14:editId="48489003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C9A8B2" wp14:editId="2D5973D5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BD6A93" wp14:editId="0CAE6C1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7543F0" wp14:editId="1FBC0DA7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C6493BE" wp14:editId="09848BDC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F6345D" wp14:editId="4C43AB8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53B84B5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F73D35E" w14:textId="77777777" w:rsidR="00255DD7" w:rsidRDefault="00255DD7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980AB5E" w14:textId="77777777" w:rsidR="00255DD7" w:rsidRDefault="00255DD7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87795" wp14:editId="036082D2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877726" wp14:editId="6FF2C3DE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511E66" wp14:editId="7608078B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164D31" wp14:editId="4B9C27A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A9AC6C" wp14:editId="48489003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C9A8B2" wp14:editId="2D5973D5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D6A93" wp14:editId="0CAE6C1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7543F0" wp14:editId="1FBC0DA7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6493BE" wp14:editId="09848BDC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F6345D" wp14:editId="4C43AB8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0077E1A3" w14:textId="77777777" w:rsidR="006E57FB" w:rsidRPr="00AC77AD" w:rsidRDefault="006E57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AD131C" w14:textId="77777777" w:rsidR="001E5A60" w:rsidRDefault="001E5A60" w:rsidP="008068A2">
      <w:pPr>
        <w:spacing w:after="0" w:line="240" w:lineRule="auto"/>
      </w:pPr>
      <w:r>
        <w:separator/>
      </w:r>
    </w:p>
  </w:footnote>
  <w:footnote w:type="continuationSeparator" w:id="0">
    <w:p w14:paraId="0E83A2A4" w14:textId="77777777" w:rsidR="001E5A60" w:rsidRDefault="001E5A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898DFB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257735E"/>
    <w:multiLevelType w:val="hybridMultilevel"/>
    <w:tmpl w:val="3656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7"/>
  </w:num>
  <w:num w:numId="3">
    <w:abstractNumId w:val="9"/>
  </w:num>
  <w:num w:numId="4">
    <w:abstractNumId w:val="23"/>
  </w:num>
  <w:num w:numId="5">
    <w:abstractNumId w:val="24"/>
  </w:num>
  <w:num w:numId="6">
    <w:abstractNumId w:val="30"/>
  </w:num>
  <w:num w:numId="7">
    <w:abstractNumId w:val="5"/>
  </w:num>
  <w:num w:numId="8">
    <w:abstractNumId w:val="8"/>
  </w:num>
  <w:num w:numId="9">
    <w:abstractNumId w:val="21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4"/>
  </w:num>
  <w:num w:numId="13">
    <w:abstractNumId w:val="4"/>
  </w:num>
  <w:num w:numId="14">
    <w:abstractNumId w:val="22"/>
  </w:num>
  <w:num w:numId="15">
    <w:abstractNumId w:val="17"/>
  </w:num>
  <w:num w:numId="16">
    <w:abstractNumId w:val="28"/>
  </w:num>
  <w:num w:numId="17">
    <w:abstractNumId w:val="32"/>
  </w:num>
  <w:num w:numId="18">
    <w:abstractNumId w:val="7"/>
  </w:num>
  <w:num w:numId="19">
    <w:abstractNumId w:val="16"/>
  </w:num>
  <w:num w:numId="20">
    <w:abstractNumId w:val="3"/>
  </w:num>
  <w:num w:numId="21">
    <w:abstractNumId w:val="36"/>
  </w:num>
  <w:num w:numId="22">
    <w:abstractNumId w:val="1"/>
  </w:num>
  <w:num w:numId="23">
    <w:abstractNumId w:val="13"/>
  </w:num>
  <w:num w:numId="24">
    <w:abstractNumId w:val="13"/>
  </w:num>
  <w:num w:numId="25">
    <w:abstractNumId w:val="18"/>
  </w:num>
  <w:num w:numId="26">
    <w:abstractNumId w:val="19"/>
  </w:num>
  <w:num w:numId="27">
    <w:abstractNumId w:val="11"/>
  </w:num>
  <w:num w:numId="28">
    <w:abstractNumId w:val="31"/>
  </w:num>
  <w:num w:numId="29">
    <w:abstractNumId w:val="33"/>
  </w:num>
  <w:num w:numId="30">
    <w:abstractNumId w:val="26"/>
  </w:num>
  <w:num w:numId="31">
    <w:abstractNumId w:val="10"/>
  </w:num>
  <w:num w:numId="32">
    <w:abstractNumId w:val="25"/>
  </w:num>
  <w:num w:numId="33">
    <w:abstractNumId w:val="0"/>
  </w:num>
  <w:num w:numId="34">
    <w:abstractNumId w:val="15"/>
  </w:num>
  <w:num w:numId="35">
    <w:abstractNumId w:val="35"/>
  </w:num>
  <w:num w:numId="36">
    <w:abstractNumId w:val="38"/>
  </w:num>
  <w:num w:numId="37">
    <w:abstractNumId w:val="27"/>
  </w:num>
  <w:num w:numId="38">
    <w:abstractNumId w:val="20"/>
  </w:num>
  <w:num w:numId="39">
    <w:abstractNumId w:val="29"/>
  </w:num>
  <w:num w:numId="40">
    <w:abstractNumId w:val="39"/>
  </w:num>
  <w:num w:numId="41">
    <w:abstractNumId w:val="34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75E1A"/>
    <w:rsid w:val="00086727"/>
    <w:rsid w:val="000954BF"/>
    <w:rsid w:val="000A0025"/>
    <w:rsid w:val="000B39E6"/>
    <w:rsid w:val="000B56F0"/>
    <w:rsid w:val="000C5D4F"/>
    <w:rsid w:val="000F2B23"/>
    <w:rsid w:val="000F3C1F"/>
    <w:rsid w:val="000F4444"/>
    <w:rsid w:val="00103906"/>
    <w:rsid w:val="0012270F"/>
    <w:rsid w:val="001275B9"/>
    <w:rsid w:val="00127650"/>
    <w:rsid w:val="00131073"/>
    <w:rsid w:val="00142C75"/>
    <w:rsid w:val="00147762"/>
    <w:rsid w:val="00151840"/>
    <w:rsid w:val="001619DF"/>
    <w:rsid w:val="00164CDC"/>
    <w:rsid w:val="00167CF1"/>
    <w:rsid w:val="00171021"/>
    <w:rsid w:val="00183A2C"/>
    <w:rsid w:val="00192692"/>
    <w:rsid w:val="001A1457"/>
    <w:rsid w:val="001A6728"/>
    <w:rsid w:val="001C1FCD"/>
    <w:rsid w:val="001D2464"/>
    <w:rsid w:val="001E1161"/>
    <w:rsid w:val="001E1871"/>
    <w:rsid w:val="001E2ACE"/>
    <w:rsid w:val="001E3FEF"/>
    <w:rsid w:val="001E5A60"/>
    <w:rsid w:val="00202683"/>
    <w:rsid w:val="00202CC2"/>
    <w:rsid w:val="00215FCE"/>
    <w:rsid w:val="002201C0"/>
    <w:rsid w:val="00255DD7"/>
    <w:rsid w:val="00262B43"/>
    <w:rsid w:val="00264287"/>
    <w:rsid w:val="0026589D"/>
    <w:rsid w:val="002664E1"/>
    <w:rsid w:val="002A2D2D"/>
    <w:rsid w:val="002B0473"/>
    <w:rsid w:val="002B7064"/>
    <w:rsid w:val="002D1F91"/>
    <w:rsid w:val="002E7360"/>
    <w:rsid w:val="0033212E"/>
    <w:rsid w:val="0033490F"/>
    <w:rsid w:val="00341B88"/>
    <w:rsid w:val="003514EB"/>
    <w:rsid w:val="00361D59"/>
    <w:rsid w:val="00370C49"/>
    <w:rsid w:val="0038037A"/>
    <w:rsid w:val="003817EF"/>
    <w:rsid w:val="00382A45"/>
    <w:rsid w:val="00387A4D"/>
    <w:rsid w:val="003923D9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4288"/>
    <w:rsid w:val="003E6334"/>
    <w:rsid w:val="003E6BFB"/>
    <w:rsid w:val="003F1864"/>
    <w:rsid w:val="00404602"/>
    <w:rsid w:val="00421AC6"/>
    <w:rsid w:val="004311CA"/>
    <w:rsid w:val="00441F7A"/>
    <w:rsid w:val="00443C66"/>
    <w:rsid w:val="0047331A"/>
    <w:rsid w:val="00473B2B"/>
    <w:rsid w:val="00476D4B"/>
    <w:rsid w:val="004879B8"/>
    <w:rsid w:val="00491748"/>
    <w:rsid w:val="004A7E77"/>
    <w:rsid w:val="004C2522"/>
    <w:rsid w:val="004C4871"/>
    <w:rsid w:val="004D29A9"/>
    <w:rsid w:val="0050017E"/>
    <w:rsid w:val="005177D3"/>
    <w:rsid w:val="00517B12"/>
    <w:rsid w:val="00524789"/>
    <w:rsid w:val="00547267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5531"/>
    <w:rsid w:val="00596357"/>
    <w:rsid w:val="005A0267"/>
    <w:rsid w:val="005C131C"/>
    <w:rsid w:val="005C6A24"/>
    <w:rsid w:val="005D3771"/>
    <w:rsid w:val="005E04CE"/>
    <w:rsid w:val="005E6CC9"/>
    <w:rsid w:val="005F4DA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867B9"/>
    <w:rsid w:val="00695634"/>
    <w:rsid w:val="006A2AE6"/>
    <w:rsid w:val="006C09BE"/>
    <w:rsid w:val="006C41BF"/>
    <w:rsid w:val="006D239A"/>
    <w:rsid w:val="006D31D9"/>
    <w:rsid w:val="006D640C"/>
    <w:rsid w:val="006E2245"/>
    <w:rsid w:val="006E55B4"/>
    <w:rsid w:val="006E57FB"/>
    <w:rsid w:val="006E7E50"/>
    <w:rsid w:val="0070363C"/>
    <w:rsid w:val="00704432"/>
    <w:rsid w:val="007051DF"/>
    <w:rsid w:val="00713A28"/>
    <w:rsid w:val="0071692E"/>
    <w:rsid w:val="00724DA4"/>
    <w:rsid w:val="00747B7D"/>
    <w:rsid w:val="00757753"/>
    <w:rsid w:val="00761A1E"/>
    <w:rsid w:val="00763912"/>
    <w:rsid w:val="00770B05"/>
    <w:rsid w:val="00784922"/>
    <w:rsid w:val="00785258"/>
    <w:rsid w:val="00791F02"/>
    <w:rsid w:val="0079247C"/>
    <w:rsid w:val="0079324A"/>
    <w:rsid w:val="00794EEE"/>
    <w:rsid w:val="007A2BF1"/>
    <w:rsid w:val="007A635E"/>
    <w:rsid w:val="007C2C37"/>
    <w:rsid w:val="007C3E81"/>
    <w:rsid w:val="007D1F12"/>
    <w:rsid w:val="007D5E95"/>
    <w:rsid w:val="007E0960"/>
    <w:rsid w:val="007E3070"/>
    <w:rsid w:val="007F0099"/>
    <w:rsid w:val="007F177C"/>
    <w:rsid w:val="007F6061"/>
    <w:rsid w:val="00801502"/>
    <w:rsid w:val="00803027"/>
    <w:rsid w:val="008063E1"/>
    <w:rsid w:val="008068A2"/>
    <w:rsid w:val="008105A0"/>
    <w:rsid w:val="00830E30"/>
    <w:rsid w:val="00831EEA"/>
    <w:rsid w:val="00855091"/>
    <w:rsid w:val="00861625"/>
    <w:rsid w:val="008617B5"/>
    <w:rsid w:val="00863C18"/>
    <w:rsid w:val="00867927"/>
    <w:rsid w:val="0087027E"/>
    <w:rsid w:val="00870828"/>
    <w:rsid w:val="0088080B"/>
    <w:rsid w:val="00886D3A"/>
    <w:rsid w:val="00896E5E"/>
    <w:rsid w:val="008A6575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13EB0"/>
    <w:rsid w:val="00920934"/>
    <w:rsid w:val="009254B7"/>
    <w:rsid w:val="00941FFF"/>
    <w:rsid w:val="0095466F"/>
    <w:rsid w:val="00955691"/>
    <w:rsid w:val="00961157"/>
    <w:rsid w:val="0096256B"/>
    <w:rsid w:val="00971E59"/>
    <w:rsid w:val="00976E46"/>
    <w:rsid w:val="009B4CE4"/>
    <w:rsid w:val="009C0C39"/>
    <w:rsid w:val="009C6304"/>
    <w:rsid w:val="009D1805"/>
    <w:rsid w:val="009D57AC"/>
    <w:rsid w:val="009F25EB"/>
    <w:rsid w:val="00A02545"/>
    <w:rsid w:val="00A02813"/>
    <w:rsid w:val="00A06CF7"/>
    <w:rsid w:val="00A06D89"/>
    <w:rsid w:val="00A21073"/>
    <w:rsid w:val="00A2426C"/>
    <w:rsid w:val="00A36171"/>
    <w:rsid w:val="00A41120"/>
    <w:rsid w:val="00A45A89"/>
    <w:rsid w:val="00A45D5D"/>
    <w:rsid w:val="00A47F12"/>
    <w:rsid w:val="00A66DE2"/>
    <w:rsid w:val="00A70227"/>
    <w:rsid w:val="00A826E2"/>
    <w:rsid w:val="00AA3772"/>
    <w:rsid w:val="00AB106E"/>
    <w:rsid w:val="00AB2224"/>
    <w:rsid w:val="00AC586A"/>
    <w:rsid w:val="00AC60FE"/>
    <w:rsid w:val="00AC77AD"/>
    <w:rsid w:val="00AD3214"/>
    <w:rsid w:val="00AE05D3"/>
    <w:rsid w:val="00AE6D60"/>
    <w:rsid w:val="00AF405B"/>
    <w:rsid w:val="00B058CA"/>
    <w:rsid w:val="00B1139F"/>
    <w:rsid w:val="00B13414"/>
    <w:rsid w:val="00B148DD"/>
    <w:rsid w:val="00B17740"/>
    <w:rsid w:val="00B51936"/>
    <w:rsid w:val="00B567F6"/>
    <w:rsid w:val="00B57B8D"/>
    <w:rsid w:val="00B63BD7"/>
    <w:rsid w:val="00B63DED"/>
    <w:rsid w:val="00B67D59"/>
    <w:rsid w:val="00B92A9E"/>
    <w:rsid w:val="00B9309B"/>
    <w:rsid w:val="00BA1772"/>
    <w:rsid w:val="00BA1F40"/>
    <w:rsid w:val="00BA4820"/>
    <w:rsid w:val="00BB05FA"/>
    <w:rsid w:val="00BB0D7E"/>
    <w:rsid w:val="00BB5B10"/>
    <w:rsid w:val="00BC56D6"/>
    <w:rsid w:val="00BF0521"/>
    <w:rsid w:val="00BF1775"/>
    <w:rsid w:val="00BF201D"/>
    <w:rsid w:val="00BF3C41"/>
    <w:rsid w:val="00C029B2"/>
    <w:rsid w:val="00C035BA"/>
    <w:rsid w:val="00C0490B"/>
    <w:rsid w:val="00C06FBA"/>
    <w:rsid w:val="00C07904"/>
    <w:rsid w:val="00C11320"/>
    <w:rsid w:val="00C14C80"/>
    <w:rsid w:val="00C20E78"/>
    <w:rsid w:val="00C314BA"/>
    <w:rsid w:val="00C355A5"/>
    <w:rsid w:val="00C43B64"/>
    <w:rsid w:val="00C53F37"/>
    <w:rsid w:val="00C600A6"/>
    <w:rsid w:val="00C6030A"/>
    <w:rsid w:val="00C62A0F"/>
    <w:rsid w:val="00C67593"/>
    <w:rsid w:val="00C763F2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CE3C3D"/>
    <w:rsid w:val="00D02D55"/>
    <w:rsid w:val="00D11911"/>
    <w:rsid w:val="00D22895"/>
    <w:rsid w:val="00D26AFF"/>
    <w:rsid w:val="00D30AFE"/>
    <w:rsid w:val="00D4354E"/>
    <w:rsid w:val="00D43F69"/>
    <w:rsid w:val="00D50831"/>
    <w:rsid w:val="00D5254E"/>
    <w:rsid w:val="00D5447C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03D4D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75736"/>
    <w:rsid w:val="00E86D42"/>
    <w:rsid w:val="00E87C4A"/>
    <w:rsid w:val="00EA1019"/>
    <w:rsid w:val="00EA2D98"/>
    <w:rsid w:val="00EA3B29"/>
    <w:rsid w:val="00EB3AA6"/>
    <w:rsid w:val="00EB7421"/>
    <w:rsid w:val="00EC24A6"/>
    <w:rsid w:val="00EC4158"/>
    <w:rsid w:val="00EC5A4D"/>
    <w:rsid w:val="00ED0DEA"/>
    <w:rsid w:val="00ED73C4"/>
    <w:rsid w:val="00EE20CF"/>
    <w:rsid w:val="00EE613C"/>
    <w:rsid w:val="00F11AB3"/>
    <w:rsid w:val="00F15065"/>
    <w:rsid w:val="00F17A4E"/>
    <w:rsid w:val="00F20B48"/>
    <w:rsid w:val="00F35DE2"/>
    <w:rsid w:val="00F44ED6"/>
    <w:rsid w:val="00F45A61"/>
    <w:rsid w:val="00F46918"/>
    <w:rsid w:val="00F46DDE"/>
    <w:rsid w:val="00F51CDC"/>
    <w:rsid w:val="00F5440E"/>
    <w:rsid w:val="00F7033C"/>
    <w:rsid w:val="00F82E03"/>
    <w:rsid w:val="00F933A8"/>
    <w:rsid w:val="00F94976"/>
    <w:rsid w:val="00F976AD"/>
    <w:rsid w:val="00FA3782"/>
    <w:rsid w:val="00FB3392"/>
    <w:rsid w:val="00FC6423"/>
    <w:rsid w:val="00FD014C"/>
    <w:rsid w:val="00FD068A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8D36A8F"/>
  <w15:docId w15:val="{3AA8232B-E56A-4E49-8778-7FD390FBB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E5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6E5E"/>
    <w:pPr>
      <w:keepNext/>
      <w:keepLines/>
      <w:numPr>
        <w:numId w:val="26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E5E"/>
  </w:style>
  <w:style w:type="paragraph" w:styleId="Footer">
    <w:name w:val="footer"/>
    <w:basedOn w:val="Normal"/>
    <w:link w:val="Foot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E5E"/>
  </w:style>
  <w:style w:type="paragraph" w:styleId="BalloonText">
    <w:name w:val="Balloon Text"/>
    <w:basedOn w:val="Normal"/>
    <w:link w:val="BalloonTextChar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E5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E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96E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96E5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896E5E"/>
  </w:style>
  <w:style w:type="paragraph" w:styleId="HTMLPreformatted">
    <w:name w:val="HTML Preformatted"/>
    <w:basedOn w:val="Normal"/>
    <w:link w:val="HTMLPreformattedChar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E5E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D1191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3/Lab-Class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9" Type="http://schemas.openxmlformats.org/officeDocument/2006/relationships/image" Target="media/image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6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Relationship Id="rId8" Type="http://schemas.openxmlformats.org/officeDocument/2006/relationships/image" Target="media/image5.png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1.png"/><Relationship Id="rId41" Type="http://schemas.openxmlformats.org/officeDocument/2006/relationships/image" Target="media/image1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FBC98-5C3F-44A2-84B1-E4B9D80D0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126</TotalTime>
  <Pages>4</Pages>
  <Words>742</Words>
  <Characters>4230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Emo N.</cp:lastModifiedBy>
  <cp:revision>10</cp:revision>
  <cp:lastPrinted>2015-10-26T22:35:00Z</cp:lastPrinted>
  <dcterms:created xsi:type="dcterms:W3CDTF">2019-05-29T08:48:00Z</dcterms:created>
  <dcterms:modified xsi:type="dcterms:W3CDTF">2019-10-11T11:23:00Z</dcterms:modified>
  <cp:category>programming, education, software engineering, software development</cp:category>
</cp:coreProperties>
</file>