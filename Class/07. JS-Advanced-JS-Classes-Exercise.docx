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7E555" w14:textId="77777777" w:rsidR="00781625" w:rsidRPr="002A6FEE" w:rsidRDefault="00781625" w:rsidP="005A3B4B">
      <w:pPr>
        <w:pStyle w:val="Heading1"/>
        <w:jc w:val="center"/>
        <w:rPr>
          <w:noProof/>
        </w:rPr>
      </w:pPr>
      <w:r w:rsidRPr="002A6FEE">
        <w:rPr>
          <w:noProof/>
        </w:rPr>
        <w:t>Exer</w:t>
      </w:r>
      <w:r w:rsidR="00F0368E">
        <w:rPr>
          <w:noProof/>
        </w:rPr>
        <w:t>cise: Classes</w:t>
      </w:r>
    </w:p>
    <w:p w14:paraId="12259239" w14:textId="4869FE1C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="005A3B4B">
          <w:rPr>
            <w:rStyle w:val="Hyperlink"/>
            <w:noProof/>
          </w:rPr>
          <w:t>"</w:t>
        </w:r>
        <w:r w:rsidRPr="002A6FEE">
          <w:rPr>
            <w:rStyle w:val="Hyperlink"/>
            <w:noProof/>
          </w:rPr>
          <w:t>JavaScript Advanced</w:t>
        </w:r>
        <w:r w:rsidR="005A3B4B">
          <w:rPr>
            <w:rStyle w:val="Hyperlink"/>
            <w:noProof/>
          </w:rPr>
          <w:t>"</w:t>
        </w:r>
        <w:r w:rsidRPr="002A6FEE">
          <w:rPr>
            <w:rStyle w:val="Hyperlink"/>
            <w:noProof/>
          </w:rPr>
          <w:t xml:space="preserve">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="00DC5F94">
          <w:rPr>
            <w:rStyle w:val="Hyperlink"/>
          </w:rPr>
          <w:t>https://judge.softuni.bg/Contests/1534/Exercise-Classes</w:t>
        </w:r>
      </w:hyperlink>
      <w:r w:rsidRPr="002A6FEE">
        <w:rPr>
          <w:noProof/>
        </w:rPr>
        <w:t>.</w:t>
      </w:r>
    </w:p>
    <w:p w14:paraId="46674BDB" w14:textId="77777777" w:rsidR="00781625" w:rsidRPr="00140D30" w:rsidRDefault="00781625" w:rsidP="004539D3">
      <w:pPr>
        <w:pStyle w:val="Heading2"/>
        <w:rPr>
          <w:highlight w:val="yellow"/>
        </w:rPr>
      </w:pPr>
      <w:r w:rsidRPr="00140D30">
        <w:rPr>
          <w:highlight w:val="yellow"/>
        </w:rPr>
        <w:t>Data Class</w:t>
      </w:r>
    </w:p>
    <w:p w14:paraId="03D5DE6A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Write a </w:t>
      </w:r>
      <w:r w:rsidRPr="00900EC4">
        <w:rPr>
          <w:b/>
          <w:noProof/>
        </w:rPr>
        <w:t>class</w:t>
      </w:r>
      <w:r w:rsidRPr="002A6FEE">
        <w:rPr>
          <w:noProof/>
        </w:rPr>
        <w:t xml:space="preserve"> that holds data about an HTTP </w:t>
      </w:r>
      <w:r w:rsidR="00053B25">
        <w:rPr>
          <w:b/>
          <w:noProof/>
        </w:rPr>
        <w:t>R</w:t>
      </w:r>
      <w:r w:rsidR="00053B25" w:rsidRPr="00900EC4">
        <w:rPr>
          <w:b/>
          <w:noProof/>
        </w:rPr>
        <w:t>equest</w:t>
      </w:r>
      <w:r w:rsidRPr="002A6FEE">
        <w:rPr>
          <w:noProof/>
        </w:rPr>
        <w:t>. It has the following properties:</w:t>
      </w:r>
    </w:p>
    <w:p w14:paraId="3EC2316B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14:paraId="3AEEB674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14:paraId="72DA5F26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14:paraId="3E811AEF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14:paraId="79F30C7A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14:paraId="7C32935C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14:paraId="3B4C381E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14:paraId="7611AEF0" w14:textId="77777777" w:rsidR="00781625" w:rsidRPr="002A6FEE" w:rsidRDefault="004D5A25" w:rsidP="00781625">
      <w:pPr>
        <w:pStyle w:val="Heading3"/>
        <w:rPr>
          <w:noProof/>
        </w:rPr>
      </w:pPr>
      <w:r>
        <w:rPr>
          <w:noProof/>
        </w:rPr>
        <w:t>Constraints</w:t>
      </w:r>
    </w:p>
    <w:p w14:paraId="1F711770" w14:textId="77777777" w:rsidR="004D5A25" w:rsidRDefault="00781625" w:rsidP="007F44B3">
      <w:pPr>
        <w:pStyle w:val="ListParagraph"/>
        <w:numPr>
          <w:ilvl w:val="0"/>
          <w:numId w:val="59"/>
        </w:numPr>
        <w:rPr>
          <w:noProof/>
        </w:rPr>
      </w:pPr>
      <w:r w:rsidRPr="002A6FEE">
        <w:rPr>
          <w:noProof/>
        </w:rPr>
        <w:t xml:space="preserve">The constructor of your class will receive </w:t>
      </w:r>
      <w:r w:rsidRPr="00900EC4">
        <w:rPr>
          <w:b/>
          <w:noProof/>
        </w:rPr>
        <w:t>valid parameters</w:t>
      </w:r>
      <w:r w:rsidRPr="002A6FEE">
        <w:rPr>
          <w:noProof/>
        </w:rPr>
        <w:t xml:space="preserve">. </w:t>
      </w:r>
    </w:p>
    <w:p w14:paraId="509CED0B" w14:textId="77777777" w:rsidR="00781625" w:rsidRPr="002A6FEE" w:rsidRDefault="00781625" w:rsidP="007F44B3">
      <w:pPr>
        <w:pStyle w:val="ListParagraph"/>
        <w:numPr>
          <w:ilvl w:val="0"/>
          <w:numId w:val="59"/>
        </w:num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14:paraId="2F3E922B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14:paraId="04A785BD" w14:textId="77777777" w:rsidTr="009A37C6">
        <w:tc>
          <w:tcPr>
            <w:tcW w:w="5102" w:type="dxa"/>
            <w:shd w:val="clear" w:color="auto" w:fill="D9D9D9" w:themeFill="background1" w:themeFillShade="D9"/>
          </w:tcPr>
          <w:p w14:paraId="0E7A46ED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03FFBAA2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14:paraId="4F15E70B" w14:textId="77777777" w:rsidTr="009A37C6">
        <w:tc>
          <w:tcPr>
            <w:tcW w:w="5102" w:type="dxa"/>
          </w:tcPr>
          <w:p w14:paraId="29C24F92" w14:textId="77777777"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14:paraId="1E735873" w14:textId="77777777"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14:paraId="4A150766" w14:textId="77777777"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14:paraId="23C9A2CE" w14:textId="77777777" w:rsidR="00781625" w:rsidRPr="00900EC4" w:rsidRDefault="00781625" w:rsidP="009A37C6">
            <w:pPr>
              <w:pStyle w:val="Code"/>
              <w:rPr>
                <w:lang w:val="de-DE"/>
              </w:rPr>
            </w:pPr>
            <w:r w:rsidRPr="002A6FEE">
              <w:t xml:space="preserve">  </w:t>
            </w:r>
            <w:r w:rsidRPr="00900EC4">
              <w:rPr>
                <w:lang w:val="de-DE"/>
              </w:rPr>
              <w:t>version: 'HTTP/1.1',</w:t>
            </w:r>
          </w:p>
          <w:p w14:paraId="09778F02" w14:textId="77777777" w:rsidR="00781625" w:rsidRPr="00900EC4" w:rsidRDefault="00781625" w:rsidP="009A37C6">
            <w:pPr>
              <w:pStyle w:val="Code"/>
              <w:rPr>
                <w:lang w:val="de-DE"/>
              </w:rPr>
            </w:pPr>
            <w:r w:rsidRPr="00900EC4">
              <w:rPr>
                <w:lang w:val="de-DE"/>
              </w:rPr>
              <w:t xml:space="preserve">  message: '',</w:t>
            </w:r>
          </w:p>
          <w:p w14:paraId="4AB5EEDB" w14:textId="77777777" w:rsidR="00781625" w:rsidRPr="002A6FEE" w:rsidRDefault="00781625" w:rsidP="009A37C6">
            <w:pPr>
              <w:pStyle w:val="Code"/>
            </w:pPr>
            <w:r w:rsidRPr="00900EC4">
              <w:rPr>
                <w:lang w:val="de-DE"/>
              </w:rPr>
              <w:t xml:space="preserve">  </w:t>
            </w:r>
            <w:r w:rsidRPr="002A6FEE">
              <w:t>response: undefined,</w:t>
            </w:r>
          </w:p>
          <w:p w14:paraId="40992B10" w14:textId="77777777"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14:paraId="164D6FDC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14:paraId="33C8FCC0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14:paraId="40952392" w14:textId="77777777" w:rsidR="00781625" w:rsidRPr="002A6FEE" w:rsidRDefault="00781625" w:rsidP="00900EC4">
      <w:pPr>
        <w:jc w:val="center"/>
        <w:rPr>
          <w:noProof/>
        </w:rPr>
      </w:pPr>
      <w:r w:rsidRPr="002A6FEE">
        <w:rPr>
          <w:noProof/>
          <w:lang w:val="bg-BG" w:eastAsia="bg-BG"/>
        </w:rPr>
        <w:drawing>
          <wp:inline distT="0" distB="0" distL="0" distR="0" wp14:anchorId="287260EC" wp14:editId="46FCF375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27F5E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</w:t>
      </w:r>
      <w:r w:rsidRPr="004D5A25">
        <w:rPr>
          <w:noProof/>
        </w:rPr>
        <w:t xml:space="preserve">the </w:t>
      </w:r>
      <w:r w:rsidRPr="00900EC4">
        <w:rPr>
          <w:b/>
          <w:noProof/>
        </w:rPr>
        <w:t>class</w:t>
      </w:r>
      <w:r w:rsidRPr="004D5A25">
        <w:rPr>
          <w:noProof/>
        </w:rPr>
        <w:t xml:space="preserve"> can </w:t>
      </w:r>
      <w:r w:rsidRPr="00053B25">
        <w:rPr>
          <w:noProof/>
        </w:rPr>
        <w:t>already</w:t>
      </w:r>
      <w:r w:rsidRPr="00900EC4">
        <w:rPr>
          <w:b/>
          <w:noProof/>
        </w:rPr>
        <w:t xml:space="preserve"> be </w:t>
      </w:r>
      <w:r w:rsidRPr="00053B25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</w:t>
      </w:r>
      <w:r w:rsidRPr="00900EC4">
        <w:rPr>
          <w:b/>
          <w:noProof/>
        </w:rPr>
        <w:t>initializes</w:t>
      </w:r>
      <w:r w:rsidRPr="002A6FEE">
        <w:rPr>
          <w:noProof/>
        </w:rPr>
        <w:t xml:space="preserve"> the object’s </w:t>
      </w:r>
      <w:r w:rsidRPr="00900EC4">
        <w:rPr>
          <w:b/>
          <w:noProof/>
        </w:rPr>
        <w:t>context</w:t>
      </w:r>
      <w:r w:rsidRPr="002A6FEE">
        <w:rPr>
          <w:noProof/>
        </w:rPr>
        <w:t xml:space="preserve"> and attaches </w:t>
      </w:r>
      <w:r w:rsidRPr="00900EC4">
        <w:rPr>
          <w:b/>
          <w:noProof/>
        </w:rPr>
        <w:t>values</w:t>
      </w:r>
      <w:r w:rsidRPr="002A6FEE">
        <w:rPr>
          <w:noProof/>
        </w:rPr>
        <w:t xml:space="preserve">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</w:t>
      </w:r>
      <w:r w:rsidR="004D5A25">
        <w:rPr>
          <w:noProof/>
        </w:rPr>
        <w:t>-</w:t>
      </w:r>
      <w:r w:rsidRPr="002A6FEE">
        <w:rPr>
          <w:noProof/>
        </w:rPr>
        <w:t xml:space="preserve"> it can take </w:t>
      </w:r>
      <w:r w:rsidRPr="00900EC4">
        <w:rPr>
          <w:b/>
          <w:noProof/>
        </w:rPr>
        <w:t>arguments</w:t>
      </w:r>
      <w:r w:rsidRPr="002A6FEE">
        <w:rPr>
          <w:noProof/>
        </w:rPr>
        <w:t xml:space="preserve"> and execute </w:t>
      </w:r>
      <w:r w:rsidRPr="00900EC4">
        <w:rPr>
          <w:b/>
          <w:noProof/>
        </w:rPr>
        <w:t>logic</w:t>
      </w:r>
      <w:r w:rsidRPr="002A6FEE">
        <w:rPr>
          <w:noProof/>
        </w:rPr>
        <w:t xml:space="preserve">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14:paraId="0D5CFF23" w14:textId="77777777" w:rsidR="00781625" w:rsidRPr="002A6FEE" w:rsidRDefault="00781625" w:rsidP="00900EC4">
      <w:pPr>
        <w:jc w:val="center"/>
        <w:rPr>
          <w:noProof/>
        </w:rPr>
      </w:pPr>
      <w:r w:rsidRPr="002A6FEE">
        <w:rPr>
          <w:noProof/>
          <w:lang w:val="bg-BG" w:eastAsia="bg-BG"/>
        </w:rPr>
        <w:lastRenderedPageBreak/>
        <w:drawing>
          <wp:inline distT="0" distB="0" distL="0" distR="0" wp14:anchorId="7114B268" wp14:editId="420D36FE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487DA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description mentions some of the properties need to be set via the constructor </w:t>
      </w:r>
      <w:r w:rsidR="004D5A25">
        <w:rPr>
          <w:noProof/>
        </w:rPr>
        <w:t>-</w:t>
      </w:r>
      <w:r w:rsidRPr="002A6FEE">
        <w:rPr>
          <w:noProof/>
        </w:rPr>
        <w:t xml:space="preserve"> this means the constructor must receive them as parameters. We modify it to take four named parameters that we then assign to the local variables:</w:t>
      </w:r>
    </w:p>
    <w:p w14:paraId="7FCCA17D" w14:textId="77777777" w:rsidR="00781625" w:rsidRPr="002A6FEE" w:rsidRDefault="00781625" w:rsidP="00900EC4">
      <w:pPr>
        <w:jc w:val="center"/>
        <w:rPr>
          <w:noProof/>
        </w:rPr>
      </w:pPr>
      <w:r w:rsidRPr="002A6FEE">
        <w:rPr>
          <w:noProof/>
          <w:lang w:val="bg-BG" w:eastAsia="bg-BG"/>
        </w:rPr>
        <w:drawing>
          <wp:inline distT="0" distB="0" distL="0" distR="0" wp14:anchorId="100387D1" wp14:editId="727E12B9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5C3CCE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</w:t>
      </w:r>
      <w:r w:rsidR="004D5A25">
        <w:rPr>
          <w:noProof/>
        </w:rPr>
        <w:t>-</w:t>
      </w:r>
      <w:r w:rsidRPr="002A6FEE">
        <w:rPr>
          <w:noProof/>
        </w:rPr>
        <w:t xml:space="preserve">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14:paraId="3595A98A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Our class is complete and can be submitted </w:t>
      </w:r>
      <w:r w:rsidR="007F44B3">
        <w:rPr>
          <w:noProof/>
        </w:rPr>
        <w:t>in</w:t>
      </w:r>
      <w:r w:rsidR="007F44B3" w:rsidRPr="002A6FEE">
        <w:rPr>
          <w:noProof/>
        </w:rPr>
        <w:t xml:space="preserve"> </w:t>
      </w:r>
      <w:hyperlink r:id="rId13" w:anchor="0" w:history="1">
        <w:r w:rsidRPr="00147DD5">
          <w:rPr>
            <w:rStyle w:val="Hyperlink"/>
            <w:noProof/>
          </w:rPr>
          <w:t>Judge</w:t>
        </w:r>
      </w:hyperlink>
      <w:r w:rsidRPr="002A6FEE">
        <w:rPr>
          <w:noProof/>
        </w:rPr>
        <w:t>.</w:t>
      </w:r>
    </w:p>
    <w:p w14:paraId="4995F2E4" w14:textId="77777777" w:rsidR="00781625" w:rsidRPr="00140D30" w:rsidRDefault="00781625" w:rsidP="004539D3">
      <w:pPr>
        <w:pStyle w:val="Heading2"/>
        <w:rPr>
          <w:highlight w:val="yellow"/>
        </w:rPr>
      </w:pPr>
      <w:r w:rsidRPr="00140D30">
        <w:rPr>
          <w:highlight w:val="yellow"/>
        </w:rPr>
        <w:t>Tickets</w:t>
      </w:r>
    </w:p>
    <w:p w14:paraId="1893F3EA" w14:textId="77777777" w:rsidR="00781625" w:rsidRDefault="00781625" w:rsidP="00781625">
      <w:r>
        <w:t xml:space="preserve">Write a program that manages a database of tickets. A ticket has a </w:t>
      </w:r>
      <w:r w:rsidRPr="00900EC4">
        <w:rPr>
          <w:rStyle w:val="Strong"/>
          <w:rFonts w:ascii="Consolas" w:hAnsi="Consolas"/>
        </w:rPr>
        <w:t>destination</w:t>
      </w:r>
      <w:r>
        <w:rPr>
          <w:rStyle w:val="Strong"/>
        </w:rPr>
        <w:t xml:space="preserve">, </w:t>
      </w:r>
      <w:r>
        <w:t xml:space="preserve">a </w:t>
      </w:r>
      <w:r w:rsidRPr="00900EC4">
        <w:rPr>
          <w:rStyle w:val="Strong"/>
          <w:rFonts w:ascii="Consolas" w:hAnsi="Consolas"/>
        </w:rPr>
        <w:t>price</w:t>
      </w:r>
      <w:r>
        <w:t xml:space="preserve"> and a </w:t>
      </w:r>
      <w:r w:rsidRPr="00900EC4">
        <w:rPr>
          <w:rStyle w:val="Strong"/>
          <w:rFonts w:ascii="Consolas" w:hAnsi="Consolas"/>
        </w:rPr>
        <w:t>status</w:t>
      </w:r>
      <w:r>
        <w:t xml:space="preserve">. Your program will receive </w:t>
      </w:r>
      <w:r>
        <w:rPr>
          <w:rStyle w:val="Strong"/>
        </w:rPr>
        <w:t>two argument</w:t>
      </w:r>
      <w:r w:rsidR="00CD783D">
        <w:rPr>
          <w:rStyle w:val="Strong"/>
        </w:rPr>
        <w:t>s</w:t>
      </w:r>
      <w:r>
        <w:t xml:space="preserve"> </w:t>
      </w:r>
      <w:r w:rsidR="004D5A25">
        <w:t>-</w:t>
      </w:r>
      <w:r>
        <w:t xml:space="preserve">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 xml:space="preserve">sorting </w:t>
      </w:r>
      <w:r w:rsidR="00BC7D1A">
        <w:rPr>
          <w:rStyle w:val="Strong"/>
        </w:rPr>
        <w:t>criterion</w:t>
      </w:r>
      <w:r>
        <w:t>. The ticket descriptions have the following format:</w:t>
      </w:r>
    </w:p>
    <w:p w14:paraId="7F011EBD" w14:textId="77777777" w:rsidR="00781625" w:rsidRDefault="00781625" w:rsidP="00781625">
      <w:r>
        <w:rPr>
          <w:rStyle w:val="CodeChar"/>
        </w:rPr>
        <w:t>&lt;destinationName&gt;|&lt;price&gt;|&lt;status&gt;</w:t>
      </w:r>
    </w:p>
    <w:p w14:paraId="6905247B" w14:textId="77777777"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 w:rsidRPr="00900EC4">
        <w:rPr>
          <w:rStyle w:val="Strong"/>
          <w:rFonts w:ascii="Consolas" w:hAnsi="Consolas"/>
        </w:rPr>
        <w:t>destination</w:t>
      </w:r>
      <w:r>
        <w:t xml:space="preserve">, </w:t>
      </w:r>
      <w:r w:rsidRPr="00900EC4">
        <w:rPr>
          <w:rStyle w:val="Strong"/>
          <w:rFonts w:ascii="Consolas" w:hAnsi="Consolas"/>
        </w:rPr>
        <w:t>price</w:t>
      </w:r>
      <w:r>
        <w:t xml:space="preserve"> or </w:t>
      </w:r>
      <w:r w:rsidRPr="00900EC4">
        <w:rPr>
          <w:rStyle w:val="Strong"/>
          <w:rFonts w:ascii="Consolas" w:hAnsi="Consolas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 w14:paraId="05556B36" w14:textId="77777777" w:rsidR="00781625" w:rsidRPr="00900EC4" w:rsidRDefault="00781625" w:rsidP="00781625">
      <w:pPr>
        <w:pStyle w:val="Heading3"/>
        <w:rPr>
          <w:lang w:val="bg-BG"/>
        </w:rPr>
      </w:pPr>
      <w:r>
        <w:t>Input</w:t>
      </w:r>
    </w:p>
    <w:p w14:paraId="38FEB901" w14:textId="77777777" w:rsidR="00781625" w:rsidRDefault="00781625" w:rsidP="00781625">
      <w:r>
        <w:t xml:space="preserve">Your program will receive two parameters </w:t>
      </w:r>
      <w:r w:rsidR="00B956AD">
        <w:t>-</w:t>
      </w:r>
      <w:r>
        <w:t xml:space="preserve"> an </w:t>
      </w:r>
      <w:r w:rsidRPr="00900EC4">
        <w:rPr>
          <w:b/>
        </w:rPr>
        <w:t>array of strings</w:t>
      </w:r>
      <w:r>
        <w:t xml:space="preserve"> and a </w:t>
      </w:r>
      <w:r w:rsidRPr="00900EC4">
        <w:rPr>
          <w:b/>
        </w:rPr>
        <w:t>single string</w:t>
      </w:r>
      <w:r>
        <w:t>.</w:t>
      </w:r>
    </w:p>
    <w:p w14:paraId="1F0C32A8" w14:textId="77777777" w:rsidR="00781625" w:rsidRPr="00900EC4" w:rsidRDefault="00781625" w:rsidP="00781625">
      <w:pPr>
        <w:pStyle w:val="Heading3"/>
        <w:rPr>
          <w:lang w:val="bg-BG"/>
        </w:rPr>
      </w:pPr>
      <w:r>
        <w:t>Output</w:t>
      </w:r>
    </w:p>
    <w:p w14:paraId="320021F6" w14:textId="77777777"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14:paraId="4A23A66B" w14:textId="77777777"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14:paraId="527E8353" w14:textId="77777777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B43EB9" w14:textId="77777777"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70F9B" w14:textId="77777777"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14:paraId="0BE64D0E" w14:textId="77777777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0F512" w14:textId="77777777" w:rsidR="00781625" w:rsidRDefault="00781625" w:rsidP="009A37C6">
            <w:pPr>
              <w:pStyle w:val="Code"/>
            </w:pPr>
            <w:r>
              <w:t>['Philadelphia|94.20|available',</w:t>
            </w:r>
          </w:p>
          <w:p w14:paraId="20469F4A" w14:textId="77777777"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14:paraId="50599500" w14:textId="77777777"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14:paraId="17B606E8" w14:textId="77777777"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14:paraId="3D33A6F5" w14:textId="77777777"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D315" w14:textId="77777777" w:rsidR="00781625" w:rsidRDefault="00781625" w:rsidP="009A37C6">
            <w:pPr>
              <w:pStyle w:val="Code"/>
            </w:pPr>
            <w:r>
              <w:t>[ Ticket { destination: 'Boston',</w:t>
            </w:r>
          </w:p>
          <w:p w14:paraId="5EE68A71" w14:textId="77777777"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14:paraId="4D5A0BA2" w14:textId="77777777"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14:paraId="127D3174" w14:textId="77777777"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14:paraId="67DEDC52" w14:textId="77777777"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14:paraId="6BB723EE" w14:textId="77777777"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14:paraId="6BEA621C" w14:textId="77777777"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14:paraId="19C2C7BB" w14:textId="77777777"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14:paraId="607518A3" w14:textId="77777777"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14:paraId="073F1EE7" w14:textId="77777777"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14:paraId="1B9136CC" w14:textId="77777777"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14:paraId="2CEFF066" w14:textId="77777777"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14:paraId="439393AB" w14:textId="77777777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B6F4" w14:textId="77777777" w:rsidR="00781625" w:rsidRDefault="00781625" w:rsidP="009A37C6">
            <w:pPr>
              <w:pStyle w:val="Code"/>
            </w:pPr>
            <w:r>
              <w:t>['Philadelphia|94.20|available',</w:t>
            </w:r>
          </w:p>
          <w:p w14:paraId="71457033" w14:textId="77777777"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14:paraId="0FEE5243" w14:textId="77777777"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14:paraId="44D68006" w14:textId="77777777"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14:paraId="73FA3C0B" w14:textId="77777777"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E7857" w14:textId="77777777"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14:paraId="2EBB95AC" w14:textId="77777777"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14:paraId="6D69A8D2" w14:textId="77777777"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14:paraId="097E691E" w14:textId="77777777"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14:paraId="51935BDE" w14:textId="77777777"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14:paraId="1D3847CA" w14:textId="77777777"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14:paraId="1326D8B1" w14:textId="77777777"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14:paraId="5453BCA4" w14:textId="77777777"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14:paraId="2B78BE37" w14:textId="77777777"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14:paraId="52260744" w14:textId="77777777"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14:paraId="17F199E4" w14:textId="77777777"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14:paraId="2AA97FAB" w14:textId="77777777"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14:paraId="0F94EB14" w14:textId="77777777" w:rsidR="00781625" w:rsidRPr="00B14E51" w:rsidRDefault="00781625" w:rsidP="004539D3">
      <w:pPr>
        <w:pStyle w:val="Heading2"/>
        <w:rPr>
          <w:highlight w:val="yellow"/>
          <w:lang w:val="bg-BG"/>
        </w:rPr>
      </w:pPr>
      <w:r w:rsidRPr="00B14E51">
        <w:rPr>
          <w:highlight w:val="yellow"/>
          <w:lang w:val="bg-BG"/>
        </w:rPr>
        <w:t>Unity</w:t>
      </w:r>
    </w:p>
    <w:p w14:paraId="5F0B1D94" w14:textId="77777777" w:rsidR="00781625" w:rsidRPr="00444FDD" w:rsidRDefault="00781625" w:rsidP="00781625">
      <w:r>
        <w:t>Rats are uniting.</w:t>
      </w:r>
    </w:p>
    <w:p w14:paraId="487AA343" w14:textId="77777777" w:rsidR="00781625" w:rsidRDefault="00781625" w:rsidP="00781625">
      <w:r>
        <w:t>Create a class</w:t>
      </w:r>
      <w:r w:rsidR="00BC7D1A">
        <w:rPr>
          <w:lang w:val="bg-BG"/>
        </w:rPr>
        <w:t xml:space="preserve"> </w:t>
      </w:r>
      <w:r w:rsidRPr="00163BC9">
        <w:rPr>
          <w:rStyle w:val="CodeChar"/>
        </w:rPr>
        <w:t>Rat</w:t>
      </w:r>
      <w:r>
        <w:t xml:space="preserve">, which holds the functionality to unite with other objects of the same type. Make it so that the object holds </w:t>
      </w:r>
      <w:r w:rsidR="00666623">
        <w:t>all</w:t>
      </w:r>
      <w:r>
        <w:t xml:space="preserve"> the other objects it has connected to.</w:t>
      </w:r>
    </w:p>
    <w:p w14:paraId="23D61BC8" w14:textId="77777777"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14:paraId="67F48459" w14:textId="77777777"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14:paraId="2A86291E" w14:textId="77777777"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14:paraId="77E4351E" w14:textId="77777777"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 xml:space="preserve">and all of the objects </w:t>
      </w:r>
      <w:proofErr w:type="gramStart"/>
      <w:r w:rsidRPr="00833644">
        <w:rPr>
          <w:lang w:val="en-AU"/>
        </w:rPr>
        <w:t>its</w:t>
      </w:r>
      <w:proofErr w:type="gramEnd"/>
      <w:r w:rsidRPr="00833644">
        <w:rPr>
          <w:lang w:val="en-AU"/>
        </w:rPr>
        <w:t xml:space="preserve">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14:paraId="08D6BC35" w14:textId="77777777" w:rsidR="003C0C25" w:rsidRDefault="003C0C25" w:rsidP="003C0C25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14:paraId="415FF0D8" w14:textId="77777777" w:rsidTr="00AF2D09">
        <w:tc>
          <w:tcPr>
            <w:tcW w:w="9965" w:type="dxa"/>
            <w:shd w:val="clear" w:color="auto" w:fill="D9D9D9" w:themeFill="background1" w:themeFillShade="D9"/>
          </w:tcPr>
          <w:p w14:paraId="30FEFDEB" w14:textId="77777777" w:rsidR="003C0C25" w:rsidRPr="00603773" w:rsidRDefault="00B956AD" w:rsidP="00AF2D09">
            <w:pPr>
              <w:pStyle w:val="Code"/>
              <w:spacing w:before="0" w:after="0"/>
              <w:jc w:val="center"/>
            </w:pPr>
            <w:r>
              <w:t>unity</w:t>
            </w:r>
            <w:r w:rsidR="003C0C25">
              <w:t>.js</w:t>
            </w:r>
          </w:p>
        </w:tc>
      </w:tr>
      <w:tr w:rsidR="003C0C25" w:rsidRPr="0095466F" w14:paraId="69D22AF0" w14:textId="77777777" w:rsidTr="00AF2D09">
        <w:tc>
          <w:tcPr>
            <w:tcW w:w="9965" w:type="dxa"/>
          </w:tcPr>
          <w:p w14:paraId="18A76B75" w14:textId="77777777" w:rsidR="003C0C25" w:rsidRPr="00900EC4" w:rsidRDefault="003C0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</w:pP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="0025409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="00254095"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="00B956AD"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Peter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="007E1B2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7E1B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Peter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="007E1B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="00B766F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getRats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540CE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[]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="00B766F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unite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="00B956AD"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George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="00B766F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unite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="00B956AD"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Alex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="007E4248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getRats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CA051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[ Rat { name: 'G</w:t>
            </w:r>
            <w:r w:rsidR="0052124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eorg</w:t>
            </w:r>
            <w:r w:rsidR="00B766F5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e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', unitedRats: [] },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  <w:t xml:space="preserve">//  Rat { name: </w:t>
            </w:r>
            <w:r w:rsidR="00517F05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'</w:t>
            </w:r>
            <w:r w:rsidR="00517F05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Alex</w:t>
            </w:r>
            <w:r w:rsidR="00517F05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'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, unitedRats: [] } ]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// 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Peter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George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Alex</w:t>
            </w:r>
          </w:p>
        </w:tc>
      </w:tr>
    </w:tbl>
    <w:p w14:paraId="3EC6254F" w14:textId="77777777" w:rsidR="00781625" w:rsidRDefault="00781625" w:rsidP="00781625">
      <w:pPr>
        <w:pStyle w:val="Heading3"/>
      </w:pPr>
      <w:r>
        <w:t>Hints</w:t>
      </w:r>
    </w:p>
    <w:p w14:paraId="529225A9" w14:textId="77777777" w:rsidR="00781625" w:rsidRPr="002A6FEE" w:rsidRDefault="00781625" w:rsidP="00781625">
      <w:r>
        <w:t xml:space="preserve">Submit your solution as a </w:t>
      </w:r>
      <w:r w:rsidRPr="00900EC4">
        <w:rPr>
          <w:b/>
          <w:bCs/>
        </w:rPr>
        <w:t>class representation only</w:t>
      </w:r>
      <w:r>
        <w:t>! No need for IIFEs or wrapping of classes.</w:t>
      </w:r>
    </w:p>
    <w:p w14:paraId="4BBB95B1" w14:textId="77777777" w:rsidR="00781625" w:rsidRPr="00A75B91" w:rsidRDefault="00781625" w:rsidP="004539D3">
      <w:pPr>
        <w:pStyle w:val="Heading2"/>
        <w:rPr>
          <w:highlight w:val="yellow"/>
          <w:lang w:val="bg-BG"/>
        </w:rPr>
      </w:pPr>
      <w:r w:rsidRPr="00A75B91">
        <w:rPr>
          <w:highlight w:val="yellow"/>
        </w:rPr>
        <w:t>Length Limit</w:t>
      </w:r>
    </w:p>
    <w:p w14:paraId="766A8435" w14:textId="77777777" w:rsidR="00781625" w:rsidRDefault="00781625" w:rsidP="00781625">
      <w:r>
        <w:t xml:space="preserve">Create a class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14:paraId="6F5EEE72" w14:textId="77777777"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14:paraId="27EE7BBC" w14:textId="77777777"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14:paraId="030D9991" w14:textId="77777777"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14:paraId="3BC900FB" w14:textId="77777777"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14:paraId="29376498" w14:textId="77777777"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14:paraId="4D1AE9AB" w14:textId="77777777" w:rsidR="003A05BE" w:rsidRDefault="003A05BE" w:rsidP="003C0C25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14:paraId="6E4D2945" w14:textId="77777777" w:rsidTr="00AF2D09">
        <w:tc>
          <w:tcPr>
            <w:tcW w:w="9965" w:type="dxa"/>
            <w:shd w:val="clear" w:color="auto" w:fill="D9D9D9" w:themeFill="background1" w:themeFillShade="D9"/>
          </w:tcPr>
          <w:p w14:paraId="1C8325C8" w14:textId="77777777" w:rsidR="003A05BE" w:rsidRPr="00603773" w:rsidRDefault="00B956AD" w:rsidP="00AF2D09">
            <w:pPr>
              <w:pStyle w:val="Code"/>
              <w:spacing w:before="0" w:after="0"/>
              <w:jc w:val="center"/>
            </w:pPr>
            <w:r>
              <w:t>lengthLimit</w:t>
            </w:r>
            <w:r w:rsidR="003A05BE">
              <w:t>.js</w:t>
            </w:r>
          </w:p>
        </w:tc>
      </w:tr>
      <w:tr w:rsidR="003A05BE" w:rsidRPr="0095466F" w14:paraId="0DCF88DC" w14:textId="77777777" w:rsidTr="00AF2D09">
        <w:tc>
          <w:tcPr>
            <w:tcW w:w="9965" w:type="dxa"/>
          </w:tcPr>
          <w:p w14:paraId="21351E13" w14:textId="77777777" w:rsidR="003A05BE" w:rsidRPr="00900EC4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</w:pP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Stringer(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5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decrease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3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Te...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lastRenderedPageBreak/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decrease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5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...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increase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4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="006811DF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Test</w:t>
            </w:r>
          </w:p>
        </w:tc>
      </w:tr>
    </w:tbl>
    <w:p w14:paraId="6DC21E1C" w14:textId="77777777" w:rsidR="00781625" w:rsidRDefault="00781625" w:rsidP="00781625">
      <w:pPr>
        <w:pStyle w:val="Heading3"/>
      </w:pPr>
      <w:r>
        <w:lastRenderedPageBreak/>
        <w:t>Hints</w:t>
      </w:r>
    </w:p>
    <w:p w14:paraId="4B0A0F3C" w14:textId="77777777"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 w:rsidR="00666623">
        <w:rPr>
          <w:rStyle w:val="CodeChar"/>
          <w:lang w:val="bg-BG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14:paraId="5BF73C66" w14:textId="77777777" w:rsidR="00781625" w:rsidRPr="00B6488A" w:rsidRDefault="00781625" w:rsidP="00781625">
      <w:r>
        <w:t>Submit your solution as a class representation only! No need for IIFEs or wrapping of classes.</w:t>
      </w:r>
    </w:p>
    <w:p w14:paraId="36D4F976" w14:textId="77777777" w:rsidR="00781625" w:rsidRPr="002A6FEE" w:rsidRDefault="00BC7D1A" w:rsidP="004539D3">
      <w:pPr>
        <w:pStyle w:val="Heading2"/>
        <w:rPr>
          <w:noProof/>
        </w:rPr>
      </w:pPr>
      <w:r>
        <w:rPr>
          <w:noProof/>
        </w:rPr>
        <w:t>*</w:t>
      </w:r>
      <w:r w:rsidR="00781625" w:rsidRPr="002A6FEE">
        <w:rPr>
          <w:noProof/>
        </w:rPr>
        <w:t>Extensible Class</w:t>
      </w:r>
    </w:p>
    <w:p w14:paraId="2372E6A1" w14:textId="77777777" w:rsidR="00781625" w:rsidRPr="002A6FEE" w:rsidRDefault="00403869" w:rsidP="00781625">
      <w:pPr>
        <w:rPr>
          <w:noProof/>
        </w:rPr>
      </w:pPr>
      <w:r>
        <w:rPr>
          <w:noProof/>
        </w:rPr>
        <w:t>Y</w:t>
      </w:r>
      <w:r w:rsidR="00781625" w:rsidRPr="002A6FEE">
        <w:rPr>
          <w:noProof/>
        </w:rPr>
        <w:t>ou</w:t>
      </w:r>
      <w:r>
        <w:rPr>
          <w:noProof/>
        </w:rPr>
        <w:t>r task here is to</w:t>
      </w:r>
      <w:r w:rsidR="00781625" w:rsidRPr="002A6FEE">
        <w:rPr>
          <w:noProof/>
        </w:rPr>
        <w:t xml:space="preserve"> deliver a </w:t>
      </w:r>
      <w:r w:rsidR="00781625" w:rsidRPr="002A6FEE">
        <w:rPr>
          <w:rStyle w:val="Strong"/>
          <w:noProof/>
        </w:rPr>
        <w:t>class</w:t>
      </w:r>
      <w:r w:rsidR="00781625" w:rsidRPr="002A6FEE">
        <w:rPr>
          <w:noProof/>
        </w:rPr>
        <w:t xml:space="preserve"> that can be </w:t>
      </w:r>
      <w:r w:rsidR="00781625" w:rsidRPr="002A6FEE">
        <w:rPr>
          <w:rStyle w:val="Strong"/>
          <w:noProof/>
        </w:rPr>
        <w:t>extended</w:t>
      </w:r>
      <w:r w:rsidR="00781625" w:rsidRPr="002A6FEE">
        <w:rPr>
          <w:noProof/>
        </w:rPr>
        <w:t xml:space="preserve">. </w:t>
      </w:r>
      <w:r w:rsidR="00D13AB8" w:rsidRPr="00D042E7">
        <w:rPr>
          <w:noProof/>
        </w:rPr>
        <w:t xml:space="preserve">Implement </w:t>
      </w:r>
      <w:r w:rsidR="00781625" w:rsidRPr="002A6FEE">
        <w:rPr>
          <w:noProof/>
        </w:rPr>
        <w:t xml:space="preserve">an </w:t>
      </w:r>
      <w:r w:rsidR="00781625" w:rsidRPr="002A6FEE">
        <w:rPr>
          <w:rStyle w:val="CodeChar"/>
        </w:rPr>
        <w:t>extend(template)</w:t>
      </w:r>
      <w:r w:rsidR="00781625" w:rsidRPr="002A6FEE">
        <w:rPr>
          <w:noProof/>
        </w:rPr>
        <w:t xml:space="preserve"> method that would copy </w:t>
      </w:r>
      <w:r w:rsidR="00781625" w:rsidRPr="00403869">
        <w:rPr>
          <w:b/>
          <w:noProof/>
        </w:rPr>
        <w:t>all</w:t>
      </w:r>
      <w:r w:rsidR="00781625" w:rsidRPr="002A6FEE">
        <w:rPr>
          <w:noProof/>
        </w:rPr>
        <w:t xml:space="preserve"> of the properties of </w:t>
      </w:r>
      <w:r w:rsidR="00781625" w:rsidRPr="002A6FEE">
        <w:rPr>
          <w:rStyle w:val="Strong"/>
          <w:noProof/>
        </w:rPr>
        <w:t>template</w:t>
      </w:r>
      <w:r w:rsidR="00781625" w:rsidRPr="002A6FEE">
        <w:rPr>
          <w:noProof/>
        </w:rPr>
        <w:t xml:space="preserve"> to the </w:t>
      </w:r>
      <w:r w:rsidR="00781625" w:rsidRPr="002A6FEE">
        <w:rPr>
          <w:rStyle w:val="Strong"/>
          <w:noProof/>
        </w:rPr>
        <w:t>instance</w:t>
      </w:r>
      <w:r w:rsidR="00781625"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="00781625" w:rsidRPr="002A6FEE">
        <w:rPr>
          <w:rStyle w:val="Strong"/>
          <w:noProof/>
        </w:rPr>
        <w:t>prototype</w:t>
      </w:r>
      <w:r w:rsidR="00781625" w:rsidRPr="002A6FEE">
        <w:rPr>
          <w:noProof/>
        </w:rPr>
        <w:t xml:space="preserve"> instead.</w:t>
      </w:r>
    </w:p>
    <w:p w14:paraId="0A068243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14:paraId="36BFFAAA" w14:textId="77777777" w:rsidR="00781625" w:rsidRPr="000D0781" w:rsidRDefault="00781625" w:rsidP="00781625">
      <w:pPr>
        <w:pStyle w:val="Heading3"/>
        <w:rPr>
          <w:noProof/>
          <w:lang w:val="bg-BG"/>
        </w:rPr>
      </w:pPr>
      <w:r w:rsidRPr="002A6FEE">
        <w:rPr>
          <w:noProof/>
        </w:rPr>
        <w:t>Input / Output</w:t>
      </w:r>
    </w:p>
    <w:p w14:paraId="7E0019AE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</w:t>
      </w:r>
      <w:r w:rsidR="002E4283" w:rsidRPr="002E4283">
        <w:rPr>
          <w:b/>
          <w:noProof/>
        </w:rPr>
        <w:t>class</w:t>
      </w:r>
      <w:r w:rsidRPr="002A6FEE">
        <w:rPr>
          <w:noProof/>
        </w:rPr>
        <w:t xml:space="preserve">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14:paraId="64E624D1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14:paraId="6C1F4276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14:paraId="11E7A179" w14:textId="77777777" w:rsidTr="009A37C6">
        <w:tc>
          <w:tcPr>
            <w:tcW w:w="5102" w:type="dxa"/>
            <w:shd w:val="clear" w:color="auto" w:fill="D9D9D9" w:themeFill="background1" w:themeFillShade="D9"/>
          </w:tcPr>
          <w:p w14:paraId="06458F39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59435FB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14:paraId="6A38B9C3" w14:textId="77777777" w:rsidTr="009A37C6">
        <w:tc>
          <w:tcPr>
            <w:tcW w:w="5102" w:type="dxa"/>
          </w:tcPr>
          <w:p w14:paraId="7E2A56C6" w14:textId="77777777"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14:paraId="394FF67F" w14:textId="77777777" w:rsidR="00781625" w:rsidRPr="002A6FEE" w:rsidRDefault="00781625" w:rsidP="009A37C6">
            <w:pPr>
              <w:pStyle w:val="Code"/>
            </w:pPr>
            <w:r w:rsidRPr="002A6FEE">
              <w:t>let obj2 = new Extensible();</w:t>
            </w:r>
          </w:p>
          <w:p w14:paraId="4BB036AF" w14:textId="77777777"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14:paraId="422EBB87" w14:textId="77777777"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14:paraId="15DD0FB9" w14:textId="77777777"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14:paraId="5CB0F257" w14:textId="77777777"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14:paraId="0B4DCE0C" w14:textId="77777777" w:rsidR="00781625" w:rsidRPr="002A6FEE" w:rsidRDefault="00781625" w:rsidP="009A37C6">
            <w:pPr>
              <w:pStyle w:val="Code"/>
            </w:pPr>
          </w:p>
          <w:p w14:paraId="42E65F0D" w14:textId="77777777" w:rsidR="00781625" w:rsidRPr="002A6FEE" w:rsidRDefault="00781625" w:rsidP="009A37C6">
            <w:pPr>
              <w:pStyle w:val="Code"/>
            </w:pPr>
          </w:p>
          <w:p w14:paraId="1AD95482" w14:textId="77777777" w:rsidR="00781625" w:rsidRPr="002A6FEE" w:rsidRDefault="00781625" w:rsidP="009A37C6">
            <w:pPr>
              <w:pStyle w:val="Code"/>
            </w:pPr>
          </w:p>
          <w:p w14:paraId="1E8BD074" w14:textId="77777777"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14:paraId="74C8A1B8" w14:textId="77777777"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14:paraId="4FF0F6CB" w14:textId="77777777"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14:paraId="1D3B5CE3" w14:textId="77777777"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14:paraId="1A1C3B62" w14:textId="77777777" w:rsidTr="009A37C6">
        <w:tc>
          <w:tcPr>
            <w:tcW w:w="5102" w:type="dxa"/>
            <w:shd w:val="clear" w:color="auto" w:fill="D9D9D9" w:themeFill="background1" w:themeFillShade="D9"/>
          </w:tcPr>
          <w:p w14:paraId="09672B4A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55F4598C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14:paraId="720C0AAC" w14:textId="77777777" w:rsidTr="009A37C6">
        <w:tc>
          <w:tcPr>
            <w:tcW w:w="5102" w:type="dxa"/>
          </w:tcPr>
          <w:p w14:paraId="481EEB2E" w14:textId="77777777"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14:paraId="65310F9D" w14:textId="77777777"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14:paraId="2630D3F3" w14:textId="77777777"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14:paraId="3A3FE9EB" w14:textId="77777777"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14:paraId="40FDB1A4" w14:textId="77777777"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14:paraId="5F94AF2D" w14:textId="77777777"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14:paraId="66113FF1" w14:textId="77777777"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14:paraId="3ECEDE49" w14:textId="77777777"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14:paraId="21327947" w14:textId="77777777"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14:paraId="28635BB5" w14:textId="77777777"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14:paraId="06C1EA1A" w14:textId="77777777"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14:paraId="583E9586" w14:textId="77777777"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14:paraId="73FB2AB7" w14:textId="77777777" w:rsidR="00781625" w:rsidRPr="002A6FEE" w:rsidRDefault="00781625" w:rsidP="009A37C6">
            <w:pPr>
              <w:pStyle w:val="Code"/>
            </w:pPr>
            <w:r w:rsidRPr="002A6FEE">
              <w:lastRenderedPageBreak/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14:paraId="05A2A40C" w14:textId="77777777" w:rsidR="00781625" w:rsidRPr="002A6FEE" w:rsidRDefault="00781625" w:rsidP="009A37C6">
            <w:pPr>
              <w:pStyle w:val="Code"/>
            </w:pPr>
            <w:r w:rsidRPr="002A6FEE">
              <w:t>}</w:t>
            </w:r>
          </w:p>
          <w:p w14:paraId="4B7C13AF" w14:textId="77777777" w:rsidR="00781625" w:rsidRPr="002A6FEE" w:rsidRDefault="00781625" w:rsidP="009A37C6">
            <w:pPr>
              <w:pStyle w:val="Code"/>
            </w:pPr>
          </w:p>
        </w:tc>
      </w:tr>
      <w:tr w:rsidR="00781625" w:rsidRPr="002A6FEE" w14:paraId="151CCB8B" w14:textId="77777777" w:rsidTr="009A37C6">
        <w:tc>
          <w:tcPr>
            <w:tcW w:w="5102" w:type="dxa"/>
            <w:shd w:val="clear" w:color="auto" w:fill="D9D9D9" w:themeFill="background1" w:themeFillShade="D9"/>
          </w:tcPr>
          <w:p w14:paraId="53024A1D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lastRenderedPageBreak/>
              <w:t>Template object</w:t>
            </w:r>
          </w:p>
        </w:tc>
        <w:tc>
          <w:tcPr>
            <w:tcW w:w="5102" w:type="dxa"/>
            <w:vMerge/>
          </w:tcPr>
          <w:p w14:paraId="19E22E74" w14:textId="77777777" w:rsidR="00781625" w:rsidRPr="002A6FEE" w:rsidRDefault="00781625" w:rsidP="009A37C6">
            <w:pPr>
              <w:pStyle w:val="Code"/>
            </w:pPr>
          </w:p>
        </w:tc>
      </w:tr>
      <w:tr w:rsidR="00781625" w:rsidRPr="002A6FEE" w14:paraId="571A4A56" w14:textId="77777777" w:rsidTr="009A37C6">
        <w:tc>
          <w:tcPr>
            <w:tcW w:w="5102" w:type="dxa"/>
          </w:tcPr>
          <w:p w14:paraId="0CB95E34" w14:textId="77777777" w:rsidR="00781625" w:rsidRPr="002A6FEE" w:rsidRDefault="00781625" w:rsidP="009A37C6">
            <w:pPr>
              <w:pStyle w:val="Code"/>
            </w:pPr>
            <w:r w:rsidRPr="002A6FEE">
              <w:t>template: {</w:t>
            </w:r>
          </w:p>
          <w:p w14:paraId="3E5FA80A" w14:textId="77777777"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14:paraId="76BE557B" w14:textId="77777777"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14:paraId="7EE24551" w14:textId="77777777"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14:paraId="498A3B85" w14:textId="77777777" w:rsidR="00781625" w:rsidRPr="002A6FEE" w:rsidRDefault="00781625" w:rsidP="009A37C6">
            <w:pPr>
              <w:pStyle w:val="Code"/>
            </w:pPr>
          </w:p>
        </w:tc>
      </w:tr>
    </w:tbl>
    <w:p w14:paraId="26A2AA19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14:paraId="4964474A" w14:textId="77777777"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</w:t>
      </w:r>
      <w:r w:rsidR="00900EC4">
        <w:rPr>
          <w:noProof/>
        </w:rPr>
        <w:t>-</w:t>
      </w:r>
      <w:r w:rsidRPr="002A6FEE">
        <w:rPr>
          <w:noProof/>
        </w:rPr>
        <w:t xml:space="preserve"> you can view and modify them with </w:t>
      </w:r>
      <w:r w:rsidR="00B46F31" w:rsidRPr="00900EC4">
        <w:rPr>
          <w:rStyle w:val="CodeChar"/>
          <w:iCs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14:paraId="270FC34B" w14:textId="77777777" w:rsidR="00781625" w:rsidRPr="00D75639" w:rsidRDefault="00781625" w:rsidP="004539D3">
      <w:pPr>
        <w:pStyle w:val="Heading2"/>
        <w:rPr>
          <w:noProof/>
          <w:highlight w:val="yellow"/>
        </w:rPr>
      </w:pPr>
      <w:r w:rsidRPr="00D75639">
        <w:rPr>
          <w:noProof/>
          <w:highlight w:val="yellow"/>
        </w:rPr>
        <w:t>Sorted List</w:t>
      </w:r>
    </w:p>
    <w:p w14:paraId="22C3CCD2" w14:textId="77777777" w:rsidR="008C1814" w:rsidRPr="00D042E7" w:rsidRDefault="008C1814" w:rsidP="008C1814">
      <w:pPr>
        <w:rPr>
          <w:noProof/>
        </w:rPr>
      </w:pPr>
      <w:r w:rsidRPr="00D042E7">
        <w:rPr>
          <w:noProof/>
        </w:rPr>
        <w:t xml:space="preserve">Implement a </w:t>
      </w:r>
      <w:r w:rsidR="00B956AD">
        <w:rPr>
          <w:rStyle w:val="Strong"/>
          <w:noProof/>
        </w:rPr>
        <w:t>class</w:t>
      </w:r>
      <w:r w:rsidRPr="00D042E7">
        <w:rPr>
          <w:noProof/>
        </w:rPr>
        <w:t xml:space="preserve">, which </w:t>
      </w:r>
      <w:r w:rsidRPr="00836345">
        <w:rPr>
          <w:b/>
          <w:noProof/>
        </w:rPr>
        <w:t>keeps</w:t>
      </w:r>
      <w:r w:rsidRPr="00D042E7">
        <w:rPr>
          <w:noProof/>
        </w:rPr>
        <w:t xml:space="preserve"> a list of numbers, sorted in </w:t>
      </w:r>
      <w:r w:rsidRPr="00D042E7">
        <w:rPr>
          <w:rStyle w:val="Strong"/>
          <w:noProof/>
        </w:rPr>
        <w:t>ascending order</w:t>
      </w:r>
      <w:r w:rsidRPr="00D042E7">
        <w:rPr>
          <w:noProof/>
        </w:rPr>
        <w:t>. It must support the following functionality:</w:t>
      </w:r>
    </w:p>
    <w:p w14:paraId="4C954D16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adds a new element to the collection</w:t>
      </w:r>
    </w:p>
    <w:p w14:paraId="16BB12B2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removes the element at position </w:t>
      </w:r>
      <w:r w:rsidRPr="002A6FEE">
        <w:rPr>
          <w:b/>
          <w:noProof/>
        </w:rPr>
        <w:t>index</w:t>
      </w:r>
    </w:p>
    <w:p w14:paraId="21C8F801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returns the value of the element at position </w:t>
      </w:r>
      <w:r w:rsidRPr="002A6FEE">
        <w:rPr>
          <w:b/>
          <w:noProof/>
        </w:rPr>
        <w:t>index</w:t>
      </w:r>
    </w:p>
    <w:p w14:paraId="35DF00D3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number of elements stored in the collection</w:t>
      </w:r>
    </w:p>
    <w:p w14:paraId="472F7CE9" w14:textId="77777777" w:rsidR="00781625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</w:t>
      </w:r>
      <w:r w:rsidRPr="00900EC4">
        <w:rPr>
          <w:b/>
          <w:noProof/>
        </w:rPr>
        <w:t>work</w:t>
      </w:r>
      <w:r w:rsidRPr="002A6FEE">
        <w:rPr>
          <w:noProof/>
        </w:rPr>
        <w:t xml:space="preserve">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D955E7" w:rsidRPr="00F5440E" w14:paraId="4AAD8206" w14:textId="77777777" w:rsidTr="00D137B6">
        <w:tc>
          <w:tcPr>
            <w:tcW w:w="6803" w:type="dxa"/>
            <w:shd w:val="clear" w:color="auto" w:fill="D9D9D9" w:themeFill="background1" w:themeFillShade="D9"/>
          </w:tcPr>
          <w:p w14:paraId="03D7E3D2" w14:textId="77777777" w:rsidR="00D955E7" w:rsidRPr="00F5440E" w:rsidRDefault="00D955E7" w:rsidP="00D137B6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C4B955B" w14:textId="77777777" w:rsidR="00D955E7" w:rsidRPr="00F5440E" w:rsidRDefault="00D955E7" w:rsidP="00D137B6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D955E7" w:rsidRPr="00F5440E" w14:paraId="520D236E" w14:textId="77777777" w:rsidTr="00D137B6">
        <w:tc>
          <w:tcPr>
            <w:tcW w:w="6803" w:type="dxa"/>
          </w:tcPr>
          <w:p w14:paraId="7D620255" w14:textId="77777777" w:rsidR="00D955E7" w:rsidRDefault="00D955E7" w:rsidP="00D955E7">
            <w:pPr>
              <w:pStyle w:val="Code"/>
            </w:pPr>
            <w:r>
              <w:t>let list =</w:t>
            </w:r>
            <w:r w:rsidR="00AA4E89">
              <w:t xml:space="preserve"> </w:t>
            </w:r>
            <w:r>
              <w:t>new List();</w:t>
            </w:r>
          </w:p>
          <w:p w14:paraId="34007522" w14:textId="77777777" w:rsidR="00D955E7" w:rsidRDefault="00D955E7" w:rsidP="00D955E7">
            <w:pPr>
              <w:pStyle w:val="Code"/>
            </w:pPr>
            <w:r>
              <w:t>list.add(5);</w:t>
            </w:r>
          </w:p>
          <w:p w14:paraId="109A75BE" w14:textId="77777777" w:rsidR="00D955E7" w:rsidRDefault="00D955E7" w:rsidP="00D955E7">
            <w:pPr>
              <w:pStyle w:val="Code"/>
            </w:pPr>
            <w:r>
              <w:t>list.add(6);</w:t>
            </w:r>
          </w:p>
          <w:p w14:paraId="10A3AC14" w14:textId="77777777" w:rsidR="00D955E7" w:rsidRDefault="00D955E7" w:rsidP="00D955E7">
            <w:pPr>
              <w:pStyle w:val="Code"/>
            </w:pPr>
            <w:r>
              <w:t>list.add(7);</w:t>
            </w:r>
          </w:p>
          <w:p w14:paraId="720D3BA0" w14:textId="77777777" w:rsidR="00D955E7" w:rsidRDefault="00D955E7" w:rsidP="00D955E7">
            <w:pPr>
              <w:pStyle w:val="Code"/>
            </w:pPr>
            <w:r>
              <w:t xml:space="preserve">console.log(list.get(1)); </w:t>
            </w:r>
          </w:p>
          <w:p w14:paraId="00B56A75" w14:textId="77777777" w:rsidR="00D955E7" w:rsidRDefault="00D955E7" w:rsidP="00D955E7">
            <w:pPr>
              <w:pStyle w:val="Code"/>
            </w:pPr>
            <w:r>
              <w:t>list.remove(1);</w:t>
            </w:r>
          </w:p>
          <w:p w14:paraId="4AC1AB66" w14:textId="77777777" w:rsidR="00D955E7" w:rsidRPr="00F5440E" w:rsidRDefault="00D955E7">
            <w:pPr>
              <w:pStyle w:val="Code"/>
            </w:pPr>
            <w:r>
              <w:t>console.log(list.get(1));</w:t>
            </w:r>
          </w:p>
        </w:tc>
        <w:tc>
          <w:tcPr>
            <w:tcW w:w="3402" w:type="dxa"/>
          </w:tcPr>
          <w:p w14:paraId="02D937EF" w14:textId="77777777" w:rsidR="00D955E7" w:rsidRDefault="00D955E7" w:rsidP="00D137B6">
            <w:pPr>
              <w:pStyle w:val="Code"/>
            </w:pPr>
            <w:r>
              <w:t>6</w:t>
            </w:r>
          </w:p>
          <w:p w14:paraId="62437C87" w14:textId="77777777" w:rsidR="00D955E7" w:rsidRPr="00F5440E" w:rsidRDefault="00D955E7" w:rsidP="00D137B6">
            <w:pPr>
              <w:pStyle w:val="Code"/>
            </w:pPr>
            <w:r>
              <w:t>7</w:t>
            </w:r>
          </w:p>
        </w:tc>
      </w:tr>
    </w:tbl>
    <w:p w14:paraId="5D152261" w14:textId="77777777" w:rsidR="00D955E7" w:rsidRPr="002A6FEE" w:rsidRDefault="00D955E7" w:rsidP="00781625">
      <w:pPr>
        <w:rPr>
          <w:noProof/>
        </w:rPr>
      </w:pPr>
    </w:p>
    <w:p w14:paraId="0ED4C0E7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14:paraId="12F91358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  <w:r w:rsidR="00403869">
        <w:rPr>
          <w:noProof/>
        </w:rPr>
        <w:br/>
      </w:r>
      <w:r w:rsidR="00403869" w:rsidRPr="00D042E7">
        <w:rPr>
          <w:noProof/>
        </w:rPr>
        <w:t xml:space="preserve">Your </w:t>
      </w:r>
      <w:r w:rsidR="00403869" w:rsidRPr="00403869">
        <w:rPr>
          <w:b/>
          <w:noProof/>
        </w:rPr>
        <w:t>add</w:t>
      </w:r>
      <w:r w:rsidR="00403869">
        <w:rPr>
          <w:noProof/>
        </w:rPr>
        <w:t xml:space="preserve"> and </w:t>
      </w:r>
      <w:r w:rsidR="00403869" w:rsidRPr="00403869">
        <w:rPr>
          <w:b/>
          <w:noProof/>
        </w:rPr>
        <w:t>remove</w:t>
      </w:r>
      <w:r w:rsidR="00403869">
        <w:rPr>
          <w:noProof/>
        </w:rPr>
        <w:t xml:space="preserve"> </w:t>
      </w:r>
      <w:r w:rsidR="00403869" w:rsidRPr="00403869">
        <w:rPr>
          <w:b/>
          <w:noProof/>
        </w:rPr>
        <w:t>functions</w:t>
      </w:r>
      <w:r w:rsidR="00403869" w:rsidRPr="00D042E7">
        <w:rPr>
          <w:noProof/>
        </w:rPr>
        <w:t xml:space="preserve"> should </w:t>
      </w:r>
      <w:r w:rsidR="00403869" w:rsidRPr="00D042E7">
        <w:rPr>
          <w:rStyle w:val="Strong"/>
          <w:noProof/>
        </w:rPr>
        <w:t>return</w:t>
      </w:r>
      <w:r w:rsidR="00403869" w:rsidRPr="00D042E7">
        <w:rPr>
          <w:noProof/>
        </w:rPr>
        <w:t xml:space="preserve"> an </w:t>
      </w:r>
      <w:r w:rsidR="00403869">
        <w:rPr>
          <w:rStyle w:val="Strong"/>
          <w:noProof/>
        </w:rPr>
        <w:t>class</w:t>
      </w:r>
      <w:r w:rsidR="00403869" w:rsidRPr="00D042E7">
        <w:rPr>
          <w:noProof/>
        </w:rPr>
        <w:t xml:space="preserve"> </w:t>
      </w:r>
      <w:r w:rsidR="00403869" w:rsidRPr="00D042E7">
        <w:rPr>
          <w:rStyle w:val="Strong"/>
          <w:noProof/>
        </w:rPr>
        <w:t>instance</w:t>
      </w:r>
      <w:r w:rsidR="00403869" w:rsidRPr="00D042E7">
        <w:rPr>
          <w:noProof/>
        </w:rPr>
        <w:t xml:space="preserve"> with the required functionality as it’s result. </w:t>
      </w:r>
    </w:p>
    <w:p w14:paraId="7867DDFF" w14:textId="77777777"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14:paraId="43BC8755" w14:textId="77777777" w:rsidR="00596EDC" w:rsidRPr="004F1B78" w:rsidRDefault="00596EDC" w:rsidP="00596EDC">
      <w:pPr>
        <w:pStyle w:val="Heading2"/>
        <w:ind w:left="360"/>
        <w:rPr>
          <w:noProof/>
          <w:highlight w:val="yellow"/>
        </w:rPr>
      </w:pPr>
      <w:r w:rsidRPr="004F1B78">
        <w:rPr>
          <w:noProof/>
          <w:highlight w:val="yellow"/>
        </w:rPr>
        <w:lastRenderedPageBreak/>
        <w:t>Instance Validation</w:t>
      </w:r>
    </w:p>
    <w:p w14:paraId="32A09FEC" w14:textId="77777777"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4641E2">
        <w:rPr>
          <w:rStyle w:val="CodeChar"/>
        </w:rPr>
        <w:t>CheckingAccount</w:t>
      </w:r>
      <w:r w:rsidRPr="004641E2">
        <w:rPr>
          <w:noProof/>
        </w:rPr>
        <w:t xml:space="preserve"> has a </w:t>
      </w:r>
      <w:r w:rsidRPr="004641E2">
        <w:rPr>
          <w:rStyle w:val="CodeChar"/>
        </w:rPr>
        <w:t>clientId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email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all set trough the constructor and an array of </w:t>
      </w:r>
      <w:r w:rsidRPr="004641E2">
        <w:rPr>
          <w:rStyle w:val="CodeChar"/>
        </w:rPr>
        <w:t>products</w:t>
      </w:r>
      <w:r w:rsidRPr="004641E2">
        <w:rPr>
          <w:noProof/>
        </w:rPr>
        <w:t xml:space="preserve"> that is initially empty. Each parameter must meet specific requirements:</w:t>
      </w:r>
    </w:p>
    <w:p w14:paraId="5723E49E" w14:textId="4B77F969"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</w:t>
      </w:r>
      <w:r w:rsidR="00343AC3">
        <w:rPr>
          <w:noProof/>
        </w:rPr>
        <w:t>M</w:t>
      </w:r>
      <w:r w:rsidRPr="004641E2">
        <w:rPr>
          <w:noProof/>
        </w:rPr>
        <w:t xml:space="preserve">ust be a string representing a </w:t>
      </w:r>
      <w:r w:rsidRPr="00D818CA">
        <w:rPr>
          <w:b/>
          <w:bCs/>
          <w:noProof/>
        </w:rPr>
        <w:t>6-digit number</w:t>
      </w:r>
      <w:r w:rsidRPr="004641E2">
        <w:rPr>
          <w:noProof/>
        </w:rPr>
        <w:t xml:space="preserve">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</w:t>
      </w:r>
      <w:r w:rsidR="00D6645D">
        <w:rPr>
          <w:rStyle w:val="CodeChar"/>
        </w:rPr>
        <w:tab/>
      </w:r>
      <w:r w:rsidRPr="004641E2">
        <w:rPr>
          <w:noProof/>
        </w:rPr>
        <w:t>"</w:t>
      </w:r>
    </w:p>
    <w:p w14:paraId="170670F8" w14:textId="77777777" w:rsidR="00B956AD" w:rsidRPr="004641E2" w:rsidRDefault="00596EDC" w:rsidP="00D818CA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email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</w:t>
      </w:r>
      <w:r w:rsidR="00680F83">
        <w:rPr>
          <w:noProof/>
        </w:rPr>
        <w:t>M</w:t>
      </w:r>
      <w:r w:rsidRPr="004641E2">
        <w:rPr>
          <w:noProof/>
        </w:rPr>
        <w:t xml:space="preserve">ust contain at least one </w:t>
      </w:r>
      <w:r w:rsidRPr="00D818CA">
        <w:rPr>
          <w:b/>
          <w:bCs/>
          <w:noProof/>
        </w:rPr>
        <w:t>alphanumeric</w:t>
      </w:r>
      <w:r w:rsidRPr="004641E2">
        <w:rPr>
          <w:noProof/>
        </w:rPr>
        <w:t xml:space="preserve"> </w:t>
      </w:r>
      <w:r w:rsidRPr="00D818CA">
        <w:rPr>
          <w:b/>
          <w:bCs/>
          <w:noProof/>
        </w:rPr>
        <w:t>character</w:t>
      </w:r>
      <w:r w:rsidRPr="004641E2">
        <w:rPr>
          <w:noProof/>
        </w:rPr>
        <w:t xml:space="preserve">, followed by the </w:t>
      </w:r>
      <w:r w:rsidRPr="00D818CA">
        <w:rPr>
          <w:b/>
          <w:bCs/>
          <w:noProof/>
        </w:rPr>
        <w:t>@</w:t>
      </w:r>
      <w:r w:rsidRPr="004641E2">
        <w:rPr>
          <w:noProof/>
        </w:rPr>
        <w:t xml:space="preserve"> symbol, followed by </w:t>
      </w:r>
      <w:r w:rsidRPr="00D818CA">
        <w:rPr>
          <w:b/>
          <w:bCs/>
          <w:noProof/>
        </w:rPr>
        <w:t>one</w:t>
      </w:r>
      <w:r w:rsidRPr="004641E2">
        <w:rPr>
          <w:noProof/>
        </w:rPr>
        <w:t xml:space="preserve"> or </w:t>
      </w:r>
      <w:r w:rsidRPr="00D818CA">
        <w:rPr>
          <w:b/>
          <w:bCs/>
          <w:noProof/>
        </w:rPr>
        <w:t>more</w:t>
      </w:r>
      <w:r w:rsidRPr="004641E2">
        <w:rPr>
          <w:noProof/>
        </w:rPr>
        <w:t xml:space="preserve"> letters or periods; all letters must be </w:t>
      </w:r>
      <w:r w:rsidRPr="00D818CA">
        <w:rPr>
          <w:b/>
          <w:bCs/>
          <w:noProof/>
        </w:rPr>
        <w:t>Latin</w:t>
      </w:r>
      <w:r w:rsidRPr="004641E2">
        <w:rPr>
          <w:noProof/>
        </w:rPr>
        <w:t xml:space="preserve">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</w:t>
      </w:r>
      <w:r w:rsidRPr="00D818CA">
        <w:rPr>
          <w:rStyle w:val="CodeChar"/>
        </w:rPr>
        <w:t>Invalid e-mail</w:t>
      </w:r>
      <w:r w:rsidRPr="004641E2">
        <w:rPr>
          <w:noProof/>
        </w:rPr>
        <w:t>"</w:t>
      </w:r>
    </w:p>
    <w:p w14:paraId="6D289F53" w14:textId="77777777" w:rsidR="00B956AD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</w:t>
      </w:r>
      <w:r w:rsidR="00F94077">
        <w:rPr>
          <w:noProof/>
        </w:rPr>
        <w:t>M</w:t>
      </w:r>
      <w:r w:rsidRPr="004641E2">
        <w:rPr>
          <w:noProof/>
        </w:rPr>
        <w:t xml:space="preserve">ust be at least </w:t>
      </w:r>
      <w:r w:rsidRPr="00D818CA">
        <w:rPr>
          <w:b/>
          <w:bCs/>
          <w:noProof/>
        </w:rPr>
        <w:t>3</w:t>
      </w:r>
      <w:r w:rsidRPr="004641E2">
        <w:rPr>
          <w:noProof/>
        </w:rPr>
        <w:t xml:space="preserve"> and at most </w:t>
      </w:r>
      <w:r w:rsidRPr="00D818CA">
        <w:rPr>
          <w:b/>
          <w:bCs/>
          <w:noProof/>
        </w:rPr>
        <w:t xml:space="preserve">20 </w:t>
      </w:r>
      <w:r w:rsidRPr="004641E2">
        <w:rPr>
          <w:noProof/>
        </w:rPr>
        <w:t xml:space="preserve">characters long, containing </w:t>
      </w:r>
      <w:r w:rsidRPr="00D818CA">
        <w:rPr>
          <w:b/>
          <w:bCs/>
          <w:noProof/>
        </w:rPr>
        <w:t>only</w:t>
      </w:r>
      <w:r w:rsidRPr="004641E2">
        <w:rPr>
          <w:noProof/>
        </w:rPr>
        <w:t xml:space="preserve"> Latin letters; </w:t>
      </w:r>
    </w:p>
    <w:p w14:paraId="4A752D0F" w14:textId="77777777" w:rsidR="00B956AD" w:rsidRDefault="00B956AD" w:rsidP="00900EC4">
      <w:pPr>
        <w:pStyle w:val="ListParagraph"/>
        <w:numPr>
          <w:ilvl w:val="1"/>
          <w:numId w:val="28"/>
        </w:numPr>
        <w:rPr>
          <w:noProof/>
        </w:rPr>
      </w:pPr>
      <w:r>
        <w:rPr>
          <w:noProof/>
        </w:rPr>
        <w:t>I</w:t>
      </w:r>
      <w:r w:rsidRPr="004641E2">
        <w:rPr>
          <w:noProof/>
        </w:rPr>
        <w:t xml:space="preserve">f </w:t>
      </w:r>
      <w:r w:rsidR="00596EDC" w:rsidRPr="004641E2">
        <w:rPr>
          <w:noProof/>
        </w:rPr>
        <w:t xml:space="preserve">the </w:t>
      </w:r>
      <w:r w:rsidR="00596EDC" w:rsidRPr="004641E2">
        <w:rPr>
          <w:rStyle w:val="Strong"/>
          <w:noProof/>
        </w:rPr>
        <w:t>length</w:t>
      </w:r>
      <w:r w:rsidR="00596EDC" w:rsidRPr="004641E2">
        <w:rPr>
          <w:noProof/>
        </w:rPr>
        <w:t xml:space="preserve"> is invalid, throw a </w:t>
      </w:r>
      <w:r w:rsidR="00596EDC" w:rsidRPr="004641E2">
        <w:rPr>
          <w:rStyle w:val="CodeChar"/>
        </w:rPr>
        <w:t>TypeError</w:t>
      </w:r>
      <w:r w:rsidR="00596EDC" w:rsidRPr="004641E2">
        <w:rPr>
          <w:noProof/>
        </w:rPr>
        <w:t xml:space="preserve"> with message</w:t>
      </w:r>
      <w:r>
        <w:rPr>
          <w:noProof/>
        </w:rPr>
        <w:t>:</w:t>
      </w:r>
    </w:p>
    <w:p w14:paraId="0C4E86AC" w14:textId="77777777" w:rsidR="00B956AD" w:rsidRPr="00D818CA" w:rsidRDefault="00596EDC" w:rsidP="00D818CA">
      <w:pPr>
        <w:pStyle w:val="Code"/>
        <w:ind w:left="1420"/>
      </w:pPr>
      <w:r w:rsidRPr="00D818CA">
        <w:t>"{</w:t>
      </w:r>
      <w:r w:rsidRPr="00D818CA">
        <w:rPr>
          <w:rStyle w:val="Strong"/>
          <w:b/>
          <w:bCs w:val="0"/>
        </w:rPr>
        <w:t>First</w:t>
      </w:r>
      <w:r w:rsidRPr="00D818CA">
        <w:t>/</w:t>
      </w:r>
      <w:r w:rsidRPr="00D818CA">
        <w:rPr>
          <w:rStyle w:val="Strong"/>
          <w:b/>
          <w:bCs w:val="0"/>
        </w:rPr>
        <w:t>Last</w:t>
      </w:r>
      <w:r w:rsidRPr="00D818CA">
        <w:t>} name must be between 3 and 20 characters long"</w:t>
      </w:r>
    </w:p>
    <w:p w14:paraId="3B912F61" w14:textId="77777777" w:rsidR="00B956AD" w:rsidRDefault="00596EDC" w:rsidP="00900EC4">
      <w:pPr>
        <w:pStyle w:val="ListParagraph"/>
        <w:numPr>
          <w:ilvl w:val="1"/>
          <w:numId w:val="28"/>
        </w:numPr>
        <w:rPr>
          <w:noProof/>
        </w:rPr>
      </w:pPr>
      <w:r w:rsidRPr="004641E2">
        <w:rPr>
          <w:noProof/>
        </w:rPr>
        <w:t xml:space="preserve"> </w:t>
      </w:r>
      <w:r w:rsidR="00B956AD">
        <w:rPr>
          <w:noProof/>
        </w:rPr>
        <w:t>I</w:t>
      </w:r>
      <w:r w:rsidR="00B956AD" w:rsidRPr="004641E2">
        <w:rPr>
          <w:noProof/>
        </w:rPr>
        <w:t xml:space="preserve">f </w:t>
      </w:r>
      <w:r w:rsidRPr="004641E2">
        <w:rPr>
          <w:noProof/>
        </w:rPr>
        <w:t xml:space="preserve">invalid </w:t>
      </w:r>
      <w:r w:rsidRPr="004641E2">
        <w:rPr>
          <w:rStyle w:val="Strong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</w:t>
      </w:r>
      <w:r w:rsidR="00B956AD">
        <w:rPr>
          <w:noProof/>
        </w:rPr>
        <w:t>:</w:t>
      </w:r>
    </w:p>
    <w:p w14:paraId="4BD36D3C" w14:textId="77777777" w:rsidR="00596EDC" w:rsidRPr="004641E2" w:rsidRDefault="00596EDC" w:rsidP="00900EC4">
      <w:pPr>
        <w:pStyle w:val="ListParagraph"/>
        <w:ind w:left="1440"/>
        <w:rPr>
          <w:noProof/>
        </w:rPr>
      </w:pPr>
      <w:r w:rsidRPr="00D818CA">
        <w:rPr>
          <w:rStyle w:val="CodeChar"/>
        </w:rPr>
        <w:t>"{First/Last} name must contain only Latin characters"</w:t>
      </w:r>
      <w:r w:rsidRPr="004641E2">
        <w:rPr>
          <w:noProof/>
        </w:rPr>
        <w:t xml:space="preserve"> (replace </w:t>
      </w:r>
      <w:r w:rsidRPr="00D818CA">
        <w:rPr>
          <w:rStyle w:val="CodeChar"/>
        </w:rPr>
        <w:t>First</w:t>
      </w:r>
      <w:r w:rsidRPr="004641E2">
        <w:rPr>
          <w:noProof/>
        </w:rPr>
        <w:t>/</w:t>
      </w:r>
      <w:r w:rsidRPr="00D818CA">
        <w:rPr>
          <w:rStyle w:val="CodeChar"/>
        </w:rPr>
        <w:t>Last</w:t>
      </w:r>
      <w:r w:rsidRPr="004641E2">
        <w:rPr>
          <w:noProof/>
        </w:rPr>
        <w:t xml:space="preserve"> with the relevant word)</w:t>
      </w:r>
    </w:p>
    <w:p w14:paraId="09127E34" w14:textId="77777777"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All checks must happen in the </w:t>
      </w:r>
      <w:r w:rsidRPr="00900EC4">
        <w:rPr>
          <w:b/>
          <w:noProof/>
        </w:rPr>
        <w:t>order</w:t>
      </w:r>
      <w:r w:rsidRPr="004641E2">
        <w:rPr>
          <w:noProof/>
        </w:rPr>
        <w:t xml:space="preserve"> in which </w:t>
      </w:r>
      <w:r w:rsidRPr="00900EC4">
        <w:rPr>
          <w:b/>
          <w:noProof/>
        </w:rPr>
        <w:t>they are listed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if more than one parameter is </w:t>
      </w:r>
      <w:r w:rsidRPr="00900EC4">
        <w:rPr>
          <w:b/>
          <w:noProof/>
        </w:rPr>
        <w:t>invalid</w:t>
      </w:r>
      <w:r w:rsidRPr="004641E2">
        <w:rPr>
          <w:noProof/>
        </w:rPr>
        <w:t xml:space="preserve">, throw an error for the first encountered. Note that </w:t>
      </w:r>
      <w:r w:rsidRPr="00900EC4">
        <w:rPr>
          <w:b/>
          <w:noProof/>
        </w:rPr>
        <w:t>error messages</w:t>
      </w:r>
      <w:r w:rsidRPr="004641E2">
        <w:rPr>
          <w:noProof/>
        </w:rPr>
        <w:t xml:space="preserve"> must be </w:t>
      </w:r>
      <w:r w:rsidRPr="00900EC4">
        <w:rPr>
          <w:b/>
          <w:noProof/>
        </w:rPr>
        <w:t>exact</w:t>
      </w:r>
      <w:r w:rsidRPr="004641E2">
        <w:rPr>
          <w:noProof/>
        </w:rPr>
        <w:t>.</w:t>
      </w:r>
    </w:p>
    <w:p w14:paraId="2580377B" w14:textId="77777777"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14:paraId="42DD3211" w14:textId="77777777" w:rsidR="00596EDC" w:rsidRPr="004641E2" w:rsidRDefault="00596EDC" w:rsidP="00596EDC">
      <w:pPr>
        <w:pStyle w:val="Heading3"/>
        <w:rPr>
          <w:noProof/>
        </w:rPr>
      </w:pPr>
      <w:r w:rsidRPr="004641E2">
        <w:rPr>
          <w:noProof/>
        </w:rPr>
        <w:t>Examples</w:t>
      </w:r>
    </w:p>
    <w:tbl>
      <w:tblPr>
        <w:tblStyle w:val="TableGrid"/>
        <w:tblW w:w="9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04"/>
      </w:tblGrid>
      <w:tr w:rsidR="00596EDC" w:rsidRPr="004641E2" w14:paraId="514C1E8F" w14:textId="77777777" w:rsidTr="00D818CA">
        <w:trPr>
          <w:trHeight w:val="270"/>
        </w:trPr>
        <w:tc>
          <w:tcPr>
            <w:tcW w:w="9204" w:type="dxa"/>
            <w:shd w:val="clear" w:color="auto" w:fill="D9D9D9" w:themeFill="background1" w:themeFillShade="D9"/>
          </w:tcPr>
          <w:p w14:paraId="3AD67B7C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14:paraId="787F541E" w14:textId="77777777" w:rsidTr="00D818CA">
        <w:trPr>
          <w:trHeight w:val="452"/>
        </w:trPr>
        <w:tc>
          <w:tcPr>
            <w:tcW w:w="9204" w:type="dxa"/>
          </w:tcPr>
          <w:p w14:paraId="703D3DF8" w14:textId="77777777" w:rsidR="00596EDC" w:rsidRPr="004641E2" w:rsidRDefault="00596EDC" w:rsidP="00924441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14:paraId="510C5C29" w14:textId="77777777" w:rsidTr="00D818CA">
        <w:trPr>
          <w:trHeight w:val="276"/>
        </w:trPr>
        <w:tc>
          <w:tcPr>
            <w:tcW w:w="9204" w:type="dxa"/>
            <w:shd w:val="clear" w:color="auto" w:fill="D9D9D9" w:themeFill="background1" w:themeFillShade="D9"/>
          </w:tcPr>
          <w:p w14:paraId="47CAFB02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28132F1A" w14:textId="77777777" w:rsidTr="00D818CA">
        <w:trPr>
          <w:trHeight w:val="452"/>
        </w:trPr>
        <w:tc>
          <w:tcPr>
            <w:tcW w:w="9204" w:type="dxa"/>
          </w:tcPr>
          <w:p w14:paraId="623861F7" w14:textId="77777777" w:rsidR="00596EDC" w:rsidRPr="004641E2" w:rsidRDefault="00596EDC" w:rsidP="00924441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14:paraId="0302C148" w14:textId="77777777" w:rsidR="00596EDC" w:rsidRPr="004641E2" w:rsidRDefault="00596EDC" w:rsidP="00596EDC">
      <w:pPr>
        <w:rPr>
          <w:noProof/>
        </w:rPr>
      </w:pPr>
    </w:p>
    <w:tbl>
      <w:tblPr>
        <w:tblStyle w:val="TableGrid"/>
        <w:tblW w:w="91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94"/>
      </w:tblGrid>
      <w:tr w:rsidR="00596EDC" w:rsidRPr="004641E2" w14:paraId="5152A803" w14:textId="77777777" w:rsidTr="00D818CA">
        <w:trPr>
          <w:trHeight w:val="234"/>
        </w:trPr>
        <w:tc>
          <w:tcPr>
            <w:tcW w:w="9194" w:type="dxa"/>
            <w:shd w:val="clear" w:color="auto" w:fill="D9D9D9" w:themeFill="background1" w:themeFillShade="D9"/>
          </w:tcPr>
          <w:p w14:paraId="1BBD898D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14:paraId="20B0DAD5" w14:textId="77777777" w:rsidTr="00D818CA">
        <w:trPr>
          <w:trHeight w:val="392"/>
        </w:trPr>
        <w:tc>
          <w:tcPr>
            <w:tcW w:w="9194" w:type="dxa"/>
          </w:tcPr>
          <w:p w14:paraId="6B045800" w14:textId="77777777" w:rsidR="00596EDC" w:rsidRPr="004641E2" w:rsidRDefault="00596EDC" w:rsidP="00924441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14:paraId="7F028C6E" w14:textId="77777777" w:rsidTr="00D818CA">
        <w:trPr>
          <w:trHeight w:val="239"/>
        </w:trPr>
        <w:tc>
          <w:tcPr>
            <w:tcW w:w="9194" w:type="dxa"/>
            <w:shd w:val="clear" w:color="auto" w:fill="D9D9D9" w:themeFill="background1" w:themeFillShade="D9"/>
          </w:tcPr>
          <w:p w14:paraId="3BC7E755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622E64C8" w14:textId="77777777" w:rsidTr="00D818CA">
        <w:trPr>
          <w:trHeight w:val="392"/>
        </w:trPr>
        <w:tc>
          <w:tcPr>
            <w:tcW w:w="9194" w:type="dxa"/>
          </w:tcPr>
          <w:p w14:paraId="1FD24F06" w14:textId="77777777" w:rsidR="00596EDC" w:rsidRPr="004641E2" w:rsidRDefault="00596EDC" w:rsidP="00924441">
            <w:pPr>
              <w:pStyle w:val="Code"/>
            </w:pPr>
            <w:r w:rsidRPr="004641E2">
              <w:t xml:space="preserve">TypeError: </w:t>
            </w:r>
            <w:bookmarkStart w:id="0" w:name="_GoBack"/>
            <w:r w:rsidRPr="004641E2">
              <w:t>Invalid e-mail</w:t>
            </w:r>
            <w:bookmarkEnd w:id="0"/>
          </w:p>
        </w:tc>
      </w:tr>
    </w:tbl>
    <w:p w14:paraId="28DD3110" w14:textId="77777777" w:rsidR="00596EDC" w:rsidRPr="004641E2" w:rsidRDefault="00596EDC" w:rsidP="00596EDC">
      <w:pPr>
        <w:rPr>
          <w:noProof/>
        </w:rPr>
      </w:pPr>
    </w:p>
    <w:tbl>
      <w:tblPr>
        <w:tblStyle w:val="TableGrid"/>
        <w:tblW w:w="908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1"/>
      </w:tblGrid>
      <w:tr w:rsidR="00596EDC" w:rsidRPr="004641E2" w14:paraId="216CDC2D" w14:textId="77777777" w:rsidTr="00D818CA">
        <w:trPr>
          <w:trHeight w:val="251"/>
        </w:trPr>
        <w:tc>
          <w:tcPr>
            <w:tcW w:w="9081" w:type="dxa"/>
            <w:shd w:val="clear" w:color="auto" w:fill="D9D9D9" w:themeFill="background1" w:themeFillShade="D9"/>
          </w:tcPr>
          <w:p w14:paraId="48AFF593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14:paraId="1554746A" w14:textId="77777777" w:rsidTr="00D818CA">
        <w:trPr>
          <w:trHeight w:val="419"/>
        </w:trPr>
        <w:tc>
          <w:tcPr>
            <w:tcW w:w="9081" w:type="dxa"/>
          </w:tcPr>
          <w:p w14:paraId="684760AB" w14:textId="77777777"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14:paraId="571BD06D" w14:textId="77777777" w:rsidTr="00D818CA">
        <w:trPr>
          <w:trHeight w:val="256"/>
        </w:trPr>
        <w:tc>
          <w:tcPr>
            <w:tcW w:w="9081" w:type="dxa"/>
            <w:shd w:val="clear" w:color="auto" w:fill="D9D9D9" w:themeFill="background1" w:themeFillShade="D9"/>
          </w:tcPr>
          <w:p w14:paraId="6402B663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67ECB3CA" w14:textId="77777777" w:rsidTr="00D818CA">
        <w:trPr>
          <w:trHeight w:val="419"/>
        </w:trPr>
        <w:tc>
          <w:tcPr>
            <w:tcW w:w="9081" w:type="dxa"/>
          </w:tcPr>
          <w:p w14:paraId="6117C4FB" w14:textId="77777777" w:rsidR="00596EDC" w:rsidRPr="004641E2" w:rsidRDefault="00596EDC" w:rsidP="00924441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14:paraId="4692A7CB" w14:textId="77777777" w:rsidTr="00D818CA">
        <w:trPr>
          <w:trHeight w:val="251"/>
        </w:trPr>
        <w:tc>
          <w:tcPr>
            <w:tcW w:w="9081" w:type="dxa"/>
            <w:shd w:val="clear" w:color="auto" w:fill="D9D9D9" w:themeFill="background1" w:themeFillShade="D9"/>
          </w:tcPr>
          <w:p w14:paraId="7EBA27B8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lastRenderedPageBreak/>
              <w:t>Sample Input</w:t>
            </w:r>
          </w:p>
        </w:tc>
      </w:tr>
      <w:tr w:rsidR="00596EDC" w:rsidRPr="004641E2" w14:paraId="2CA38683" w14:textId="77777777" w:rsidTr="00D818CA">
        <w:trPr>
          <w:trHeight w:val="419"/>
        </w:trPr>
        <w:tc>
          <w:tcPr>
            <w:tcW w:w="9081" w:type="dxa"/>
          </w:tcPr>
          <w:p w14:paraId="033BEA98" w14:textId="77777777"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'Ivan', 'P3trov')</w:t>
            </w:r>
          </w:p>
        </w:tc>
      </w:tr>
      <w:tr w:rsidR="00596EDC" w:rsidRPr="004641E2" w14:paraId="06172551" w14:textId="77777777" w:rsidTr="00D818CA">
        <w:trPr>
          <w:trHeight w:val="256"/>
        </w:trPr>
        <w:tc>
          <w:tcPr>
            <w:tcW w:w="9081" w:type="dxa"/>
            <w:shd w:val="clear" w:color="auto" w:fill="D9D9D9" w:themeFill="background1" w:themeFillShade="D9"/>
          </w:tcPr>
          <w:p w14:paraId="186C1966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1AF7EBCB" w14:textId="77777777" w:rsidTr="00D818CA">
        <w:trPr>
          <w:trHeight w:val="419"/>
        </w:trPr>
        <w:tc>
          <w:tcPr>
            <w:tcW w:w="9081" w:type="dxa"/>
          </w:tcPr>
          <w:p w14:paraId="40FF3DF0" w14:textId="77777777" w:rsidR="00596EDC" w:rsidRPr="004641E2" w:rsidRDefault="00596EDC" w:rsidP="00924441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14:paraId="341D88CA" w14:textId="77777777" w:rsidR="0098634C" w:rsidRPr="00BA61CB" w:rsidRDefault="0098634C" w:rsidP="0098634C">
      <w:pPr>
        <w:pStyle w:val="Heading1"/>
      </w:pPr>
      <w:r>
        <w:t>JS Advanced - Retake</w:t>
      </w:r>
      <w:r w:rsidRPr="00BA61CB">
        <w:t xml:space="preserve"> Exam</w:t>
      </w:r>
      <w:r>
        <w:t>:</w:t>
      </w:r>
      <w:r w:rsidRPr="00BA61CB">
        <w:t xml:space="preserve"> 18.11.2018</w:t>
      </w:r>
    </w:p>
    <w:p w14:paraId="6C157024" w14:textId="77777777" w:rsidR="0098634C" w:rsidRDefault="000D0781" w:rsidP="0098634C">
      <w:pPr>
        <w:pStyle w:val="Heading2"/>
        <w:numPr>
          <w:ilvl w:val="0"/>
          <w:numId w:val="0"/>
        </w:numPr>
        <w:ind w:left="426" w:hanging="426"/>
      </w:pPr>
      <w:r>
        <w:t xml:space="preserve">8.  </w:t>
      </w:r>
      <w:r w:rsidR="0098634C">
        <w:t>**Kitchen</w:t>
      </w:r>
    </w:p>
    <w:p w14:paraId="0D7C0F37" w14:textId="77777777" w:rsidR="0098634C" w:rsidRDefault="0098634C" w:rsidP="0098634C">
      <w:r>
        <w:rPr>
          <w:noProof/>
          <w:lang w:val="bg-BG" w:eastAsia="bg-BG"/>
        </w:rPr>
        <w:drawing>
          <wp:inline distT="0" distB="0" distL="0" distR="0" wp14:anchorId="69A12D14" wp14:editId="674B4B6E">
            <wp:extent cx="2983117" cy="623454"/>
            <wp:effectExtent l="19050" t="19050" r="825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4930" cy="628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06773" w14:textId="77777777" w:rsidR="0098634C" w:rsidRDefault="0098634C" w:rsidP="0098634C">
      <w:r>
        <w:t xml:space="preserve">Write a </w:t>
      </w:r>
      <w:r w:rsidRPr="00D818CA">
        <w:rPr>
          <w:rFonts w:cstheme="minorHAnsi"/>
          <w:bCs/>
        </w:rPr>
        <w:t>class</w:t>
      </w:r>
      <w:r w:rsidR="00666623">
        <w:t xml:space="preserve"> </w:t>
      </w:r>
      <w:r w:rsidRPr="00900EC4">
        <w:rPr>
          <w:rFonts w:ascii="Consolas" w:hAnsi="Consolas"/>
          <w:b/>
        </w:rPr>
        <w:t>Kitchen</w:t>
      </w:r>
      <w:r>
        <w:rPr>
          <w:b/>
        </w:rPr>
        <w:t xml:space="preserve"> </w:t>
      </w:r>
      <w:r>
        <w:t xml:space="preserve">which has the following </w:t>
      </w:r>
      <w:r w:rsidRPr="00900EC4">
        <w:rPr>
          <w:bCs/>
        </w:rPr>
        <w:t>functionality</w:t>
      </w:r>
      <w:r>
        <w:t>:</w:t>
      </w:r>
    </w:p>
    <w:p w14:paraId="6C6DA900" w14:textId="77777777" w:rsidR="0098634C" w:rsidRDefault="0098634C" w:rsidP="0098634C">
      <w:pPr>
        <w:pStyle w:val="Heading3"/>
      </w:pPr>
      <w:r w:rsidRPr="006F5C65">
        <w:t>Constructor</w:t>
      </w:r>
    </w:p>
    <w:p w14:paraId="45F95983" w14:textId="77777777" w:rsidR="0098634C" w:rsidRDefault="0098634C" w:rsidP="0098634C">
      <w:r>
        <w:t>Should have 4 properties:</w:t>
      </w:r>
    </w:p>
    <w:p w14:paraId="09EBE1D1" w14:textId="77777777"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 xml:space="preserve">budget </w:t>
      </w:r>
    </w:p>
    <w:p w14:paraId="3942BFA1" w14:textId="77777777"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>menu</w:t>
      </w:r>
    </w:p>
    <w:p w14:paraId="50BE5FE0" w14:textId="77777777"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>productsInStock</w:t>
      </w:r>
    </w:p>
    <w:p w14:paraId="3270ECCB" w14:textId="77777777"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>actionsHistory</w:t>
      </w:r>
    </w:p>
    <w:p w14:paraId="3138E81C" w14:textId="77777777" w:rsidR="0098634C" w:rsidRPr="004C4441" w:rsidRDefault="0098634C" w:rsidP="0098634C">
      <w:r w:rsidRPr="00D818CA">
        <w:rPr>
          <w:bCs/>
        </w:rPr>
        <w:t>At initialization</w:t>
      </w:r>
      <w:r w:rsidRPr="004C4441">
        <w:t xml:space="preserve"> of the</w:t>
      </w:r>
      <w:r>
        <w:t xml:space="preserve"> </w:t>
      </w:r>
      <w:r w:rsidRPr="00D818CA">
        <w:rPr>
          <w:rStyle w:val="CodeChar"/>
        </w:rPr>
        <w:t>Kitchen</w:t>
      </w:r>
      <w:r w:rsidRPr="004C4441">
        <w:rPr>
          <w:b/>
        </w:rPr>
        <w:t xml:space="preserve"> </w:t>
      </w:r>
      <w:r w:rsidRPr="00D818CA">
        <w:rPr>
          <w:bCs/>
        </w:rPr>
        <w:t>class</w:t>
      </w:r>
      <w:r w:rsidRPr="004C4441">
        <w:t xml:space="preserve">, the </w:t>
      </w:r>
      <w:r w:rsidRPr="00D818CA">
        <w:rPr>
          <w:bCs/>
        </w:rPr>
        <w:t>constructor</w:t>
      </w:r>
      <w:r w:rsidRPr="004C4441">
        <w:t xml:space="preserve"> accepts </w:t>
      </w:r>
      <w:r w:rsidRPr="00D818CA">
        <w:rPr>
          <w:b/>
          <w:bCs/>
        </w:rPr>
        <w:t>only</w:t>
      </w:r>
      <w:r w:rsidRPr="004C4441">
        <w:t xml:space="preserve"> the </w:t>
      </w:r>
      <w:r w:rsidRPr="004C4441">
        <w:rPr>
          <w:b/>
        </w:rPr>
        <w:t>budget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14:paraId="6F2D5522" w14:textId="77777777" w:rsidR="0098634C" w:rsidRDefault="0098634C" w:rsidP="0098634C">
      <w:pPr>
        <w:pStyle w:val="Heading3"/>
      </w:pPr>
      <w:r w:rsidRPr="006F5C65">
        <w:t>Methods</w:t>
      </w:r>
      <w:r w:rsidR="002C120F">
        <w:t>:</w:t>
      </w:r>
    </w:p>
    <w:p w14:paraId="3927E6D3" w14:textId="77777777" w:rsidR="0098634C" w:rsidRPr="00900EC4" w:rsidRDefault="0098634C" w:rsidP="00900EC4">
      <w:pPr>
        <w:pStyle w:val="Heading4"/>
        <w:rPr>
          <w:rFonts w:ascii="Consolas" w:hAnsi="Consolas"/>
        </w:rPr>
      </w:pPr>
      <w:proofErr w:type="gramStart"/>
      <w:r w:rsidRPr="00900EC4">
        <w:rPr>
          <w:rFonts w:ascii="Consolas" w:hAnsi="Consolas"/>
        </w:rPr>
        <w:t>loadProducts()</w:t>
      </w:r>
      <w:proofErr w:type="gramEnd"/>
      <w:r w:rsidRPr="00900EC4">
        <w:rPr>
          <w:rFonts w:ascii="Consolas" w:hAnsi="Consolas"/>
        </w:rPr>
        <w:t xml:space="preserve"> </w:t>
      </w:r>
    </w:p>
    <w:p w14:paraId="4ACEEEAA" w14:textId="77777777" w:rsidR="0098634C" w:rsidRPr="00984D7E" w:rsidRDefault="0098634C" w:rsidP="00900EC4">
      <w:pPr>
        <w:pStyle w:val="ListParagraph"/>
        <w:numPr>
          <w:ilvl w:val="0"/>
          <w:numId w:val="51"/>
        </w:numPr>
      </w:pPr>
      <w:r w:rsidRPr="00984D7E">
        <w:t xml:space="preserve">Accept 1 property </w:t>
      </w:r>
      <w:r w:rsidR="007922C3" w:rsidRPr="00900EC4">
        <w:rPr>
          <w:rFonts w:ascii="Consolas" w:hAnsi="Consolas"/>
          <w:b/>
        </w:rPr>
        <w:t>products</w:t>
      </w:r>
      <w:r w:rsidR="007922C3" w:rsidRPr="00984D7E">
        <w:t xml:space="preserve"> (</w:t>
      </w:r>
      <w:r w:rsidRPr="00900EC4">
        <w:rPr>
          <w:b/>
        </w:rPr>
        <w:t>array from strings</w:t>
      </w:r>
      <w:r w:rsidRPr="00984D7E">
        <w:t>).</w:t>
      </w:r>
    </w:p>
    <w:p w14:paraId="7FA6CA91" w14:textId="77777777" w:rsidR="007267DC" w:rsidRPr="00900EC4" w:rsidRDefault="0098634C" w:rsidP="00900EC4">
      <w:pPr>
        <w:pStyle w:val="ListParagraph"/>
        <w:numPr>
          <w:ilvl w:val="1"/>
          <w:numId w:val="51"/>
        </w:numPr>
        <w:rPr>
          <w:b/>
        </w:rPr>
      </w:pPr>
      <w:r w:rsidRPr="007267DC">
        <w:rPr>
          <w:b/>
        </w:rPr>
        <w:t>Every element</w:t>
      </w:r>
      <w:r w:rsidRPr="00984D7E">
        <w:t xml:space="preserve"> into this array is information about product </w:t>
      </w:r>
      <w:r w:rsidRPr="00900EC4">
        <w:rPr>
          <w:b/>
        </w:rPr>
        <w:t>in format</w:t>
      </w:r>
      <w:r w:rsidRPr="00984D7E">
        <w:t>:</w:t>
      </w:r>
      <w:r w:rsidRPr="00984D7E">
        <w:br/>
      </w:r>
      <w:r w:rsidRPr="00900EC4">
        <w:rPr>
          <w:rFonts w:ascii="Consolas" w:hAnsi="Consolas"/>
          <w:b/>
        </w:rPr>
        <w:t>"{</w:t>
      </w:r>
      <w:proofErr w:type="spellStart"/>
      <w:r w:rsidRPr="00900EC4">
        <w:rPr>
          <w:rFonts w:ascii="Consolas" w:hAnsi="Consolas"/>
          <w:b/>
        </w:rPr>
        <w:t>productName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productQuantity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productPrice</w:t>
      </w:r>
      <w:proofErr w:type="spellEnd"/>
      <w:r w:rsidRPr="00900EC4">
        <w:rPr>
          <w:rFonts w:ascii="Consolas" w:hAnsi="Consolas"/>
          <w:b/>
        </w:rPr>
        <w:t>}"</w:t>
      </w:r>
    </w:p>
    <w:p w14:paraId="3CB62293" w14:textId="77777777" w:rsidR="0098634C" w:rsidRPr="00984D7E" w:rsidRDefault="0098634C" w:rsidP="00900EC4">
      <w:pPr>
        <w:pStyle w:val="ListParagraph"/>
        <w:numPr>
          <w:ilvl w:val="1"/>
          <w:numId w:val="51"/>
        </w:numPr>
      </w:pPr>
      <w:r w:rsidRPr="00984D7E">
        <w:t xml:space="preserve">They are separated by a </w:t>
      </w:r>
      <w:r w:rsidRPr="00900EC4">
        <w:rPr>
          <w:b/>
        </w:rPr>
        <w:t>single</w:t>
      </w:r>
      <w:r w:rsidRPr="00984D7E">
        <w:t xml:space="preserve"> </w:t>
      </w:r>
      <w:r w:rsidRPr="00900EC4">
        <w:rPr>
          <w:b/>
        </w:rPr>
        <w:t>space</w:t>
      </w:r>
      <w:r w:rsidRPr="00984D7E">
        <w:br/>
      </w:r>
      <w:r w:rsidRPr="00900EC4">
        <w:rPr>
          <w:b/>
        </w:rPr>
        <w:t>Example</w:t>
      </w:r>
      <w:r w:rsidRPr="00984D7E">
        <w:t>: ["</w:t>
      </w:r>
      <w:r w:rsidRPr="00900EC4">
        <w:rPr>
          <w:rFonts w:ascii="Consolas" w:hAnsi="Consolas"/>
          <w:b/>
        </w:rPr>
        <w:t>Banana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10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5</w:t>
      </w:r>
      <w:r w:rsidRPr="00984D7E">
        <w:t xml:space="preserve">", </w:t>
      </w:r>
      <w:r w:rsidRPr="00900EC4">
        <w:rPr>
          <w:b/>
        </w:rPr>
        <w:t>"</w:t>
      </w:r>
      <w:r w:rsidRPr="00900EC4">
        <w:rPr>
          <w:rFonts w:ascii="Consolas" w:hAnsi="Consolas"/>
          <w:b/>
        </w:rPr>
        <w:t>Strawberries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50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30</w:t>
      </w:r>
      <w:r w:rsidRPr="00900EC4">
        <w:rPr>
          <w:b/>
        </w:rPr>
        <w:t>", "</w:t>
      </w:r>
      <w:r w:rsidRPr="00900EC4">
        <w:rPr>
          <w:rFonts w:ascii="Consolas" w:hAnsi="Consolas"/>
          <w:b/>
        </w:rPr>
        <w:t>Honey 5 50</w:t>
      </w:r>
      <w:r w:rsidRPr="00900EC4">
        <w:rPr>
          <w:b/>
        </w:rPr>
        <w:t>"…</w:t>
      </w:r>
      <w:r w:rsidRPr="00984D7E">
        <w:t>]</w:t>
      </w:r>
    </w:p>
    <w:p w14:paraId="32592BA8" w14:textId="77777777" w:rsidR="0098634C" w:rsidRPr="007267DC" w:rsidRDefault="0098634C" w:rsidP="00900EC4">
      <w:pPr>
        <w:pStyle w:val="ListParagraph"/>
        <w:numPr>
          <w:ilvl w:val="0"/>
          <w:numId w:val="51"/>
        </w:numPr>
        <w:rPr>
          <w:u w:val="single"/>
        </w:rPr>
      </w:pPr>
      <w:r w:rsidRPr="00984D7E">
        <w:t xml:space="preserve">This method </w:t>
      </w:r>
      <w:r w:rsidRPr="007267DC">
        <w:rPr>
          <w:b/>
        </w:rPr>
        <w:t>appends</w:t>
      </w:r>
      <w:r w:rsidRPr="00984D7E">
        <w:t xml:space="preserve"> </w:t>
      </w:r>
      <w:r w:rsidRPr="007267DC">
        <w:rPr>
          <w:b/>
        </w:rPr>
        <w:t>products</w:t>
      </w:r>
      <w:r w:rsidRPr="00984D7E">
        <w:t xml:space="preserve"> into our products in stock (</w:t>
      </w:r>
      <w:proofErr w:type="spellStart"/>
      <w:r w:rsidRPr="00900EC4">
        <w:rPr>
          <w:rFonts w:ascii="Consolas" w:hAnsi="Consolas"/>
          <w:b/>
        </w:rPr>
        <w:t>productsInStock</w:t>
      </w:r>
      <w:proofErr w:type="spellEnd"/>
      <w:r w:rsidRPr="00984D7E">
        <w:t xml:space="preserve">) </w:t>
      </w:r>
      <w:r w:rsidRPr="007267DC">
        <w:rPr>
          <w:u w:val="single"/>
        </w:rPr>
        <w:t>under the following circumstances:</w:t>
      </w:r>
    </w:p>
    <w:p w14:paraId="21ECA619" w14:textId="77777777" w:rsidR="0098634C" w:rsidRPr="00984D7E" w:rsidRDefault="0098634C" w:rsidP="00900EC4">
      <w:pPr>
        <w:pStyle w:val="ListParagraph"/>
        <w:numPr>
          <w:ilvl w:val="0"/>
          <w:numId w:val="52"/>
        </w:numPr>
      </w:pPr>
      <w:r w:rsidRPr="00900EC4">
        <w:rPr>
          <w:b/>
        </w:rPr>
        <w:t>If the budget allows us to buy the current product</w:t>
      </w:r>
      <w:r w:rsidRPr="00984D7E">
        <w:t xml:space="preserve">, we add it to </w:t>
      </w:r>
      <w:proofErr w:type="spellStart"/>
      <w:r w:rsidRPr="00900EC4">
        <w:rPr>
          <w:b/>
        </w:rPr>
        <w:t>productsInStock</w:t>
      </w:r>
      <w:proofErr w:type="spellEnd"/>
      <w:r w:rsidRPr="00984D7E">
        <w:t xml:space="preserve"> keeping </w:t>
      </w:r>
      <w:r w:rsidRPr="00900EC4">
        <w:rPr>
          <w:b/>
        </w:rPr>
        <w:t>the name</w:t>
      </w:r>
      <w:r w:rsidRPr="00984D7E">
        <w:t xml:space="preserve"> and </w:t>
      </w:r>
      <w:r w:rsidRPr="00900EC4">
        <w:rPr>
          <w:b/>
        </w:rPr>
        <w:t>quantity</w:t>
      </w:r>
      <w:r w:rsidRPr="00984D7E">
        <w:t xml:space="preserve"> of </w:t>
      </w:r>
      <w:r w:rsidRPr="00900EC4">
        <w:rPr>
          <w:b/>
        </w:rPr>
        <w:t>the meal</w:t>
      </w:r>
      <w:r w:rsidRPr="007267DC">
        <w:rPr>
          <w:lang w:val="bg-BG"/>
        </w:rPr>
        <w:t xml:space="preserve"> and we </w:t>
      </w:r>
      <w:r w:rsidRPr="00900EC4">
        <w:rPr>
          <w:b/>
          <w:lang w:val="bg-BG"/>
        </w:rPr>
        <w:t>deduct</w:t>
      </w:r>
      <w:r w:rsidRPr="007267DC">
        <w:rPr>
          <w:lang w:val="bg-BG"/>
        </w:rPr>
        <w:t xml:space="preserve"> </w:t>
      </w:r>
      <w:r w:rsidRPr="00900EC4">
        <w:rPr>
          <w:b/>
          <w:lang w:val="bg-BG"/>
        </w:rPr>
        <w:t>the price of the product</w:t>
      </w:r>
      <w:r w:rsidRPr="007267DC">
        <w:rPr>
          <w:lang w:val="bg-BG"/>
        </w:rPr>
        <w:t xml:space="preserve"> from </w:t>
      </w:r>
      <w:r w:rsidRPr="00900EC4">
        <w:rPr>
          <w:b/>
          <w:lang w:val="bg-BG"/>
        </w:rPr>
        <w:t>our budget</w:t>
      </w:r>
      <w:r w:rsidRPr="00900EC4">
        <w:rPr>
          <w:b/>
        </w:rPr>
        <w:t xml:space="preserve">. </w:t>
      </w:r>
      <w:r w:rsidRPr="00984D7E">
        <w:t xml:space="preserve">If the current product already exists into </w:t>
      </w:r>
      <w:proofErr w:type="spellStart"/>
      <w:r w:rsidRPr="00900EC4">
        <w:rPr>
          <w:b/>
        </w:rPr>
        <w:t>productsInStock</w:t>
      </w:r>
      <w:proofErr w:type="spellEnd"/>
      <w:r w:rsidRPr="00984D7E">
        <w:t xml:space="preserve"> just add the new quantity</w:t>
      </w:r>
    </w:p>
    <w:p w14:paraId="0EACCD4D" w14:textId="77777777" w:rsidR="0098634C" w:rsidRPr="00984D7E" w:rsidRDefault="0098634C" w:rsidP="00900EC4">
      <w:pPr>
        <w:pStyle w:val="ListParagraph"/>
        <w:numPr>
          <w:ilvl w:val="0"/>
          <w:numId w:val="52"/>
        </w:numPr>
      </w:pPr>
      <w:r w:rsidRPr="00984D7E">
        <w:t xml:space="preserve">And </w:t>
      </w:r>
      <w:r w:rsidR="00BC7D1A" w:rsidRPr="00984D7E">
        <w:t>finally,</w:t>
      </w:r>
      <w:r w:rsidRPr="00984D7E">
        <w:t xml:space="preserve"> </w:t>
      </w:r>
      <w:r w:rsidRPr="007267DC">
        <w:rPr>
          <w:b/>
        </w:rPr>
        <w:t>whether or not</w:t>
      </w:r>
      <w:r w:rsidRPr="00984D7E">
        <w:t xml:space="preserve"> we have </w:t>
      </w:r>
      <w:r w:rsidRPr="007267DC">
        <w:rPr>
          <w:b/>
        </w:rPr>
        <w:t xml:space="preserve">added </w:t>
      </w:r>
      <w:r w:rsidRPr="00984D7E">
        <w:t xml:space="preserve">a product to stock or </w:t>
      </w:r>
      <w:r w:rsidRPr="007267DC">
        <w:rPr>
          <w:b/>
        </w:rPr>
        <w:t>not</w:t>
      </w:r>
      <w:r w:rsidRPr="007267DC">
        <w:rPr>
          <w:lang w:val="bg-BG"/>
        </w:rPr>
        <w:t xml:space="preserve">, </w:t>
      </w:r>
      <w:r w:rsidRPr="00984D7E">
        <w:t xml:space="preserve">we </w:t>
      </w:r>
      <w:r w:rsidRPr="007267DC">
        <w:rPr>
          <w:b/>
        </w:rPr>
        <w:t>record</w:t>
      </w:r>
      <w:r w:rsidRPr="00984D7E">
        <w:t xml:space="preserve"> our </w:t>
      </w:r>
      <w:r w:rsidRPr="007267DC">
        <w:rPr>
          <w:b/>
        </w:rPr>
        <w:t>action</w:t>
      </w:r>
      <w:r w:rsidRPr="00984D7E">
        <w:t xml:space="preserve"> in the </w:t>
      </w:r>
      <w:proofErr w:type="spellStart"/>
      <w:r w:rsidRPr="007267DC">
        <w:rPr>
          <w:b/>
        </w:rPr>
        <w:t>actionsHistory</w:t>
      </w:r>
      <w:proofErr w:type="spellEnd"/>
      <w:r w:rsidRPr="00984D7E">
        <w:t>:</w:t>
      </w:r>
    </w:p>
    <w:p w14:paraId="164CA9A3" w14:textId="77777777" w:rsidR="0098634C" w:rsidRPr="00900EC4" w:rsidRDefault="0098634C" w:rsidP="00900EC4">
      <w:pPr>
        <w:pStyle w:val="ListParagraph"/>
        <w:numPr>
          <w:ilvl w:val="0"/>
          <w:numId w:val="53"/>
        </w:numPr>
        <w:rPr>
          <w:u w:val="single"/>
        </w:rPr>
      </w:pPr>
      <w:r w:rsidRPr="00900EC4">
        <w:rPr>
          <w:u w:val="single"/>
        </w:rPr>
        <w:t xml:space="preserve">If we </w:t>
      </w:r>
      <w:r w:rsidRPr="00900EC4">
        <w:rPr>
          <w:b/>
          <w:u w:val="single"/>
        </w:rPr>
        <w:t>were able to add</w:t>
      </w:r>
      <w:r w:rsidRPr="00900EC4">
        <w:rPr>
          <w:u w:val="single"/>
        </w:rPr>
        <w:t xml:space="preserve"> the current product:</w:t>
      </w:r>
    </w:p>
    <w:p w14:paraId="1614A191" w14:textId="77777777" w:rsidR="0098634C" w:rsidRPr="000C4B47" w:rsidRDefault="0098634C" w:rsidP="00900EC4">
      <w:pPr>
        <w:ind w:left="1496" w:firstLine="284"/>
      </w:pPr>
      <w:r w:rsidRPr="00900EC4">
        <w:rPr>
          <w:rFonts w:ascii="Consolas" w:hAnsi="Consolas"/>
        </w:rPr>
        <w:lastRenderedPageBreak/>
        <w:t>"</w:t>
      </w:r>
      <w:r w:rsidRPr="00900EC4">
        <w:rPr>
          <w:rFonts w:ascii="Consolas" w:hAnsi="Consolas"/>
          <w:b/>
        </w:rPr>
        <w:t>Successfully loaded {</w:t>
      </w:r>
      <w:proofErr w:type="spellStart"/>
      <w:r w:rsidRPr="00900EC4">
        <w:rPr>
          <w:rFonts w:ascii="Consolas" w:hAnsi="Consolas"/>
          <w:b/>
        </w:rPr>
        <w:t>productQuantity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productName</w:t>
      </w:r>
      <w:proofErr w:type="spellEnd"/>
      <w:r w:rsidRPr="00900EC4">
        <w:rPr>
          <w:rFonts w:ascii="Consolas" w:hAnsi="Consolas"/>
          <w:b/>
        </w:rPr>
        <w:t>}</w:t>
      </w:r>
      <w:r w:rsidRPr="00984D7E">
        <w:t>"</w:t>
      </w:r>
    </w:p>
    <w:p w14:paraId="3086F8DD" w14:textId="77777777" w:rsidR="0098634C" w:rsidRPr="00900EC4" w:rsidRDefault="0098634C" w:rsidP="00900EC4">
      <w:pPr>
        <w:pStyle w:val="ListParagraph"/>
        <w:numPr>
          <w:ilvl w:val="0"/>
          <w:numId w:val="53"/>
        </w:numPr>
        <w:rPr>
          <w:u w:val="single"/>
        </w:rPr>
      </w:pPr>
      <w:r w:rsidRPr="00900EC4">
        <w:rPr>
          <w:u w:val="single"/>
        </w:rPr>
        <w:t xml:space="preserve">If we </w:t>
      </w:r>
      <w:r w:rsidRPr="00900EC4">
        <w:rPr>
          <w:b/>
          <w:u w:val="single"/>
        </w:rPr>
        <w:t>not</w:t>
      </w:r>
      <w:r w:rsidRPr="00900EC4">
        <w:rPr>
          <w:u w:val="single"/>
        </w:rPr>
        <w:t>:</w:t>
      </w:r>
    </w:p>
    <w:p w14:paraId="4506112C" w14:textId="77777777" w:rsidR="0098634C" w:rsidRPr="00900EC4" w:rsidRDefault="0098634C" w:rsidP="00900EC4">
      <w:pPr>
        <w:ind w:left="1496" w:firstLine="284"/>
        <w:rPr>
          <w:rFonts w:ascii="Consolas" w:hAnsi="Consolas"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There was not enough money to load {</w:t>
      </w:r>
      <w:proofErr w:type="spellStart"/>
      <w:r w:rsidRPr="00900EC4">
        <w:rPr>
          <w:rFonts w:ascii="Consolas" w:hAnsi="Consolas"/>
          <w:b/>
        </w:rPr>
        <w:t>productQuantity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productName</w:t>
      </w:r>
      <w:proofErr w:type="spellEnd"/>
      <w:r w:rsidRPr="00900EC4">
        <w:rPr>
          <w:rFonts w:ascii="Consolas" w:hAnsi="Consolas"/>
          <w:b/>
        </w:rPr>
        <w:t>}</w:t>
      </w:r>
      <w:r w:rsidRPr="00900EC4">
        <w:rPr>
          <w:rFonts w:ascii="Consolas" w:hAnsi="Consolas"/>
        </w:rPr>
        <w:t>"</w:t>
      </w:r>
    </w:p>
    <w:p w14:paraId="14CDAB7D" w14:textId="77777777" w:rsidR="0098634C" w:rsidRPr="00900EC4" w:rsidRDefault="0098634C" w:rsidP="00900EC4">
      <w:pPr>
        <w:pStyle w:val="ListParagraph"/>
        <w:numPr>
          <w:ilvl w:val="0"/>
          <w:numId w:val="54"/>
        </w:numPr>
        <w:rPr>
          <w:b/>
        </w:rPr>
      </w:pPr>
      <w:r w:rsidRPr="00984D7E">
        <w:t xml:space="preserve">This method must </w:t>
      </w:r>
      <w:r w:rsidRPr="00900EC4">
        <w:rPr>
          <w:b/>
        </w:rPr>
        <w:t>return all actions joined by a new line!</w:t>
      </w:r>
    </w:p>
    <w:p w14:paraId="3138A078" w14:textId="77777777" w:rsidR="0098634C" w:rsidRDefault="0098634C" w:rsidP="0098634C">
      <w:pPr>
        <w:pStyle w:val="ListParagraph"/>
        <w:rPr>
          <w:b/>
          <w:sz w:val="24"/>
        </w:rPr>
      </w:pPr>
    </w:p>
    <w:p w14:paraId="6470EF10" w14:textId="77777777" w:rsidR="0098634C" w:rsidRPr="00A461E5" w:rsidRDefault="0098634C" w:rsidP="007267DC">
      <w:pPr>
        <w:pStyle w:val="Heading4"/>
        <w:ind w:hanging="90"/>
      </w:pPr>
      <w:proofErr w:type="spellStart"/>
      <w:proofErr w:type="gramStart"/>
      <w:r>
        <w:t>addToMenu</w:t>
      </w:r>
      <w:proofErr w:type="spellEnd"/>
      <w:r w:rsidRPr="00A461E5">
        <w:t>()</w:t>
      </w:r>
      <w:proofErr w:type="gramEnd"/>
    </w:p>
    <w:p w14:paraId="5B901FFD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Accept 3 properties </w:t>
      </w:r>
      <w:r w:rsidRPr="00900EC4">
        <w:rPr>
          <w:rFonts w:ascii="Consolas" w:hAnsi="Consolas"/>
          <w:b/>
        </w:rPr>
        <w:t>meal</w:t>
      </w:r>
      <w:r w:rsidRPr="007267DC">
        <w:rPr>
          <w:b/>
        </w:rPr>
        <w:t xml:space="preserve"> </w:t>
      </w:r>
      <w:r w:rsidRPr="002426E8">
        <w:t>(string)</w:t>
      </w:r>
      <w:r w:rsidRPr="007267DC">
        <w:rPr>
          <w:b/>
        </w:rPr>
        <w:t xml:space="preserve">, </w:t>
      </w:r>
      <w:r w:rsidRPr="00900EC4">
        <w:rPr>
          <w:rFonts w:ascii="Consolas" w:hAnsi="Consolas"/>
          <w:b/>
        </w:rPr>
        <w:t>needed products</w:t>
      </w:r>
      <w:r w:rsidRPr="007267DC">
        <w:rPr>
          <w:b/>
        </w:rPr>
        <w:t xml:space="preserve"> </w:t>
      </w:r>
      <w:r w:rsidRPr="002426E8">
        <w:t xml:space="preserve">(array from strings) and </w:t>
      </w:r>
      <w:r w:rsidRPr="00900EC4">
        <w:rPr>
          <w:rFonts w:ascii="Consolas" w:hAnsi="Consolas"/>
          <w:b/>
        </w:rPr>
        <w:t>price</w:t>
      </w:r>
      <w:r w:rsidRPr="007267DC">
        <w:rPr>
          <w:b/>
        </w:rPr>
        <w:t xml:space="preserve"> </w:t>
      </w:r>
      <w:r w:rsidRPr="002426E8">
        <w:t>(number).</w:t>
      </w:r>
    </w:p>
    <w:p w14:paraId="43280B52" w14:textId="77777777" w:rsidR="007267DC" w:rsidRDefault="0098634C" w:rsidP="00900EC4">
      <w:pPr>
        <w:pStyle w:val="ListParagraph"/>
        <w:numPr>
          <w:ilvl w:val="0"/>
          <w:numId w:val="57"/>
        </w:numPr>
      </w:pPr>
      <w:r w:rsidRPr="002426E8">
        <w:t xml:space="preserve">Every element into </w:t>
      </w:r>
      <w:r w:rsidRPr="007267DC">
        <w:rPr>
          <w:b/>
        </w:rPr>
        <w:t xml:space="preserve">needed products </w:t>
      </w:r>
      <w:r w:rsidRPr="002426E8">
        <w:t>is in format:</w:t>
      </w:r>
    </w:p>
    <w:p w14:paraId="72471D88" w14:textId="77777777" w:rsidR="007267DC" w:rsidRPr="00900EC4" w:rsidRDefault="0098634C" w:rsidP="00900EC4">
      <w:pPr>
        <w:pStyle w:val="ListParagraph"/>
        <w:ind w:left="1212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"{</w:t>
      </w:r>
      <w:proofErr w:type="spellStart"/>
      <w:proofErr w:type="gramStart"/>
      <w:r w:rsidRPr="00900EC4">
        <w:rPr>
          <w:rFonts w:ascii="Consolas" w:hAnsi="Consolas"/>
          <w:b/>
        </w:rPr>
        <w:t>productName</w:t>
      </w:r>
      <w:proofErr w:type="spellEnd"/>
      <w:proofErr w:type="gram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productQuantity</w:t>
      </w:r>
      <w:proofErr w:type="spellEnd"/>
      <w:r w:rsidRPr="00900EC4">
        <w:rPr>
          <w:rFonts w:ascii="Consolas" w:hAnsi="Consolas"/>
          <w:b/>
        </w:rPr>
        <w:t>}"</w:t>
      </w:r>
    </w:p>
    <w:p w14:paraId="2D44D4F5" w14:textId="77777777" w:rsidR="0098634C" w:rsidRPr="002426E8" w:rsidRDefault="0098634C" w:rsidP="00900EC4">
      <w:pPr>
        <w:pStyle w:val="ListParagraph"/>
        <w:numPr>
          <w:ilvl w:val="0"/>
          <w:numId w:val="57"/>
        </w:numPr>
      </w:pPr>
      <w:r w:rsidRPr="002426E8">
        <w:t xml:space="preserve">They are separated by a </w:t>
      </w:r>
      <w:r w:rsidRPr="007267DC">
        <w:rPr>
          <w:b/>
        </w:rPr>
        <w:t>single space</w:t>
      </w:r>
      <w:r w:rsidRPr="002426E8">
        <w:t>!</w:t>
      </w:r>
    </w:p>
    <w:p w14:paraId="44AA79DE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This method </w:t>
      </w:r>
      <w:r w:rsidRPr="007267DC">
        <w:rPr>
          <w:b/>
        </w:rPr>
        <w:t xml:space="preserve">appends a new meal </w:t>
      </w:r>
      <w:r w:rsidRPr="002426E8">
        <w:t xml:space="preserve">into our </w:t>
      </w:r>
      <w:r w:rsidRPr="007267DC">
        <w:rPr>
          <w:b/>
        </w:rPr>
        <w:t xml:space="preserve">menu and returns </w:t>
      </w:r>
      <w:r w:rsidRPr="002426E8">
        <w:t xml:space="preserve">the following message: </w:t>
      </w:r>
    </w:p>
    <w:p w14:paraId="5B1222B2" w14:textId="77777777" w:rsidR="0098634C" w:rsidRPr="00900EC4" w:rsidRDefault="0098634C" w:rsidP="00900EC4">
      <w:pPr>
        <w:pStyle w:val="ListParagraph"/>
        <w:ind w:left="1136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"Great idea! Now with the {meal} we have {the number of all means in the menu} meals in the menu, other ideas?"</w:t>
      </w:r>
    </w:p>
    <w:p w14:paraId="61C9F9D4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6949EE">
        <w:rPr>
          <w:b/>
        </w:rPr>
        <w:t xml:space="preserve">If </w:t>
      </w:r>
      <w:r w:rsidRPr="002426E8">
        <w:t xml:space="preserve">we </w:t>
      </w:r>
      <w:r w:rsidRPr="006949EE">
        <w:rPr>
          <w:b/>
        </w:rPr>
        <w:t>do not have</w:t>
      </w:r>
      <w:r w:rsidRPr="002426E8">
        <w:t xml:space="preserve"> the </w:t>
      </w:r>
      <w:r w:rsidRPr="006949EE">
        <w:rPr>
          <w:b/>
        </w:rPr>
        <w:t>given meal</w:t>
      </w:r>
      <w:r w:rsidRPr="002426E8">
        <w:t xml:space="preserve"> into our </w:t>
      </w:r>
      <w:r w:rsidRPr="006949EE">
        <w:rPr>
          <w:b/>
        </w:rPr>
        <w:t>menu</w:t>
      </w:r>
      <w:r w:rsidRPr="002426E8">
        <w:t xml:space="preserve">, we added it </w:t>
      </w:r>
      <w:r w:rsidRPr="006949EE">
        <w:rPr>
          <w:b/>
        </w:rPr>
        <w:t>keeping</w:t>
      </w:r>
      <w:r w:rsidRPr="002426E8">
        <w:t xml:space="preserve"> </w:t>
      </w:r>
      <w:r w:rsidRPr="006949EE">
        <w:rPr>
          <w:b/>
        </w:rPr>
        <w:t>all</w:t>
      </w:r>
      <w:r w:rsidRPr="002426E8">
        <w:t xml:space="preserve"> that we are given as information. Otherwise if we already have this meal print the </w:t>
      </w:r>
      <w:r w:rsidRPr="006949EE">
        <w:rPr>
          <w:b/>
        </w:rPr>
        <w:t>message</w:t>
      </w:r>
      <w:r w:rsidRPr="002426E8">
        <w:t>:</w:t>
      </w:r>
    </w:p>
    <w:p w14:paraId="1C821AD3" w14:textId="77777777" w:rsidR="0098634C" w:rsidRPr="00900EC4" w:rsidRDefault="0098634C" w:rsidP="00900EC4">
      <w:pPr>
        <w:pStyle w:val="ListParagraph"/>
        <w:ind w:left="1004" w:firstLine="132"/>
        <w:rPr>
          <w:rFonts w:ascii="Consolas" w:hAnsi="Consolas"/>
        </w:rPr>
      </w:pPr>
      <w:proofErr w:type="gramStart"/>
      <w:r w:rsidRPr="00900EC4">
        <w:rPr>
          <w:rFonts w:ascii="Consolas" w:hAnsi="Consolas"/>
          <w:b/>
        </w:rPr>
        <w:t>"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The</w:t>
      </w:r>
      <w:proofErr w:type="gramEnd"/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 xml:space="preserve">{meal} is already in </w:t>
      </w:r>
      <w:r w:rsidR="00BC7D1A" w:rsidRPr="00900EC4">
        <w:rPr>
          <w:rFonts w:ascii="Consolas" w:hAnsi="Consolas"/>
          <w:b/>
        </w:rPr>
        <w:t>our</w:t>
      </w:r>
      <w:r w:rsidRPr="00900EC4">
        <w:rPr>
          <w:rFonts w:ascii="Consolas" w:hAnsi="Consolas"/>
          <w:b/>
        </w:rPr>
        <w:t xml:space="preserve"> menu, try something different."</w:t>
      </w:r>
    </w:p>
    <w:p w14:paraId="464BDE34" w14:textId="77777777" w:rsidR="0098634C" w:rsidRPr="002E30ED" w:rsidRDefault="0098634C" w:rsidP="00900EC4">
      <w:pPr>
        <w:pStyle w:val="Heading4"/>
      </w:pPr>
      <w:proofErr w:type="spellStart"/>
      <w:proofErr w:type="gramStart"/>
      <w:r w:rsidRPr="002E30ED">
        <w:t>showTheMenu</w:t>
      </w:r>
      <w:proofErr w:type="spellEnd"/>
      <w:r w:rsidRPr="002E30ED">
        <w:t>()</w:t>
      </w:r>
      <w:proofErr w:type="gramEnd"/>
    </w:p>
    <w:p w14:paraId="67984AA7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This method just </w:t>
      </w:r>
      <w:r w:rsidRPr="002426E8">
        <w:rPr>
          <w:b/>
        </w:rPr>
        <w:t>prints</w:t>
      </w:r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14:paraId="5874D9BC" w14:textId="77777777"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{</w:t>
      </w:r>
      <w:proofErr w:type="gramStart"/>
      <w:r w:rsidRPr="00900EC4">
        <w:rPr>
          <w:rFonts w:ascii="Consolas" w:hAnsi="Consolas"/>
          <w:b/>
        </w:rPr>
        <w:t>meal</w:t>
      </w:r>
      <w:proofErr w:type="gramEnd"/>
      <w:r w:rsidRPr="00900EC4">
        <w:rPr>
          <w:rFonts w:ascii="Consolas" w:hAnsi="Consolas"/>
          <w:b/>
        </w:rPr>
        <w:t>} - $ {meal price}</w:t>
      </w:r>
    </w:p>
    <w:p w14:paraId="15D1DECF" w14:textId="77777777"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{</w:t>
      </w:r>
      <w:proofErr w:type="gramStart"/>
      <w:r w:rsidRPr="00900EC4">
        <w:rPr>
          <w:rFonts w:ascii="Consolas" w:hAnsi="Consolas"/>
          <w:b/>
        </w:rPr>
        <w:t>meal</w:t>
      </w:r>
      <w:proofErr w:type="gramEnd"/>
      <w:r w:rsidRPr="00900EC4">
        <w:rPr>
          <w:rFonts w:ascii="Consolas" w:hAnsi="Consolas"/>
          <w:b/>
        </w:rPr>
        <w:t>} - $ {meal price}</w:t>
      </w:r>
    </w:p>
    <w:p w14:paraId="2F5D790D" w14:textId="77777777"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{</w:t>
      </w:r>
      <w:proofErr w:type="gramStart"/>
      <w:r w:rsidRPr="00900EC4">
        <w:rPr>
          <w:rFonts w:ascii="Consolas" w:hAnsi="Consolas"/>
          <w:b/>
        </w:rPr>
        <w:t>meal</w:t>
      </w:r>
      <w:proofErr w:type="gramEnd"/>
      <w:r w:rsidRPr="00900EC4">
        <w:rPr>
          <w:rFonts w:ascii="Consolas" w:hAnsi="Consolas"/>
          <w:b/>
        </w:rPr>
        <w:t>} - $ {meal price}</w:t>
      </w:r>
    </w:p>
    <w:p w14:paraId="2FF9B700" w14:textId="77777777"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…</w:t>
      </w:r>
    </w:p>
    <w:p w14:paraId="19EE3539" w14:textId="77777777" w:rsidR="0098634C" w:rsidRPr="002426E8" w:rsidRDefault="006949EE" w:rsidP="00900EC4">
      <w:pPr>
        <w:pStyle w:val="ListParagraph"/>
        <w:ind w:left="568"/>
      </w:pPr>
      <w:r>
        <w:t xml:space="preserve">  </w:t>
      </w:r>
      <w:r w:rsidR="0098634C" w:rsidRPr="002426E8">
        <w:t xml:space="preserve">At the end </w:t>
      </w:r>
      <w:r w:rsidR="0098634C" w:rsidRPr="002426E8">
        <w:rPr>
          <w:b/>
        </w:rPr>
        <w:t>trim the result!</w:t>
      </w:r>
    </w:p>
    <w:p w14:paraId="627C845A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print the </w:t>
      </w:r>
      <w:r w:rsidRPr="002426E8">
        <w:rPr>
          <w:b/>
        </w:rPr>
        <w:t>message</w:t>
      </w:r>
      <w:r w:rsidRPr="002426E8">
        <w:t>:</w:t>
      </w:r>
    </w:p>
    <w:p w14:paraId="5DEE56D2" w14:textId="77777777" w:rsidR="0098634C" w:rsidRPr="00900EC4" w:rsidRDefault="0098634C" w:rsidP="00900EC4">
      <w:pPr>
        <w:pStyle w:val="ListParagraph"/>
        <w:ind w:left="852" w:firstLine="284"/>
        <w:rPr>
          <w:rFonts w:ascii="Consolas" w:hAnsi="Consolas"/>
          <w:lang w:val="bg-BG"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Our menu is not ready yet, please come later...</w:t>
      </w:r>
      <w:r w:rsidRPr="00900EC4">
        <w:rPr>
          <w:rFonts w:ascii="Consolas" w:hAnsi="Consolas"/>
        </w:rPr>
        <w:t>"</w:t>
      </w:r>
    </w:p>
    <w:p w14:paraId="1B85A63C" w14:textId="77777777" w:rsidR="0098634C" w:rsidRDefault="0098634C" w:rsidP="006949EE">
      <w:pPr>
        <w:pStyle w:val="Heading4"/>
        <w:ind w:left="-90" w:firstLine="90"/>
      </w:pPr>
      <w:proofErr w:type="spellStart"/>
      <w:proofErr w:type="gramStart"/>
      <w:r w:rsidRPr="00984D7E">
        <w:t>makeTheOrder</w:t>
      </w:r>
      <w:proofErr w:type="spellEnd"/>
      <w:r w:rsidRPr="00984D7E">
        <w:t>()</w:t>
      </w:r>
      <w:proofErr w:type="gramEnd"/>
    </w:p>
    <w:p w14:paraId="71470D82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Accept 1 property </w:t>
      </w:r>
      <w:r w:rsidRPr="002426E8">
        <w:rPr>
          <w:b/>
        </w:rPr>
        <w:t xml:space="preserve">meal </w:t>
      </w:r>
      <w:r w:rsidRPr="002426E8">
        <w:t>(string).</w:t>
      </w:r>
    </w:p>
    <w:p w14:paraId="4DDE1987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14:paraId="5C86400F" w14:textId="77777777" w:rsidR="0098634C" w:rsidRPr="002426E8" w:rsidRDefault="0098634C" w:rsidP="00900EC4">
      <w:pPr>
        <w:pStyle w:val="ListParagraph"/>
        <w:numPr>
          <w:ilvl w:val="0"/>
          <w:numId w:val="57"/>
        </w:numPr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print the following </w:t>
      </w:r>
      <w:r w:rsidRPr="002426E8">
        <w:rPr>
          <w:b/>
        </w:rPr>
        <w:t>message</w:t>
      </w:r>
      <w:r w:rsidRPr="002426E8">
        <w:t>:</w:t>
      </w:r>
    </w:p>
    <w:p w14:paraId="25546E7F" w14:textId="77777777" w:rsidR="0098634C" w:rsidRPr="00900EC4" w:rsidRDefault="0098634C" w:rsidP="00900EC4">
      <w:pPr>
        <w:pStyle w:val="ListParagraph"/>
        <w:ind w:left="852" w:firstLine="284"/>
        <w:rPr>
          <w:rFonts w:ascii="Consolas" w:hAnsi="Consolas"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There is not {meal} yet in our menu, do you want to order something else?</w:t>
      </w:r>
      <w:r w:rsidRPr="00900EC4">
        <w:rPr>
          <w:rFonts w:ascii="Consolas" w:hAnsi="Consolas"/>
        </w:rPr>
        <w:t>"</w:t>
      </w:r>
    </w:p>
    <w:p w14:paraId="331FB8F5" w14:textId="77777777" w:rsidR="0098634C" w:rsidRDefault="0098634C" w:rsidP="00900EC4">
      <w:pPr>
        <w:pStyle w:val="ListParagraph"/>
        <w:numPr>
          <w:ilvl w:val="0"/>
          <w:numId w:val="57"/>
        </w:numPr>
      </w:pPr>
      <w:r w:rsidRPr="002426E8">
        <w:rPr>
          <w:b/>
        </w:rPr>
        <w:t>Otherwise</w:t>
      </w:r>
      <w:r w:rsidRPr="002426E8">
        <w:t xml:space="preserve"> 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 xml:space="preserve">this </w:t>
      </w:r>
      <w:r w:rsidRPr="00900EC4">
        <w:rPr>
          <w:rFonts w:ascii="Consolas" w:hAnsi="Consolas"/>
          <w:b/>
        </w:rPr>
        <w:t>meal</w:t>
      </w:r>
      <w:r>
        <w:t xml:space="preserve"> in </w:t>
      </w:r>
      <w:r w:rsidRPr="002426E8">
        <w:rPr>
          <w:b/>
        </w:rPr>
        <w:t xml:space="preserve">the </w:t>
      </w:r>
      <w:r w:rsidRPr="00900EC4">
        <w:rPr>
          <w:rFonts w:ascii="Consolas" w:hAnsi="Consolas"/>
          <w:b/>
        </w:rPr>
        <w:t>menu</w:t>
      </w:r>
      <w:r>
        <w:t xml:space="preserve">, we need to check if we have the </w:t>
      </w:r>
      <w:r w:rsidRPr="002426E8">
        <w:rPr>
          <w:b/>
        </w:rPr>
        <w:t>needed products</w:t>
      </w:r>
      <w:r>
        <w:t xml:space="preserve"> to make it! If we </w:t>
      </w:r>
      <w:r w:rsidRPr="002426E8">
        <w:rPr>
          <w:b/>
        </w:rPr>
        <w:t>do not have</w:t>
      </w:r>
      <w:r>
        <w:t xml:space="preserve"> </w:t>
      </w:r>
      <w:r w:rsidRPr="002426E8">
        <w:rPr>
          <w:b/>
        </w:rPr>
        <w:t>all needed products</w:t>
      </w:r>
      <w:r>
        <w:t xml:space="preserve"> for this meal, print the following </w:t>
      </w:r>
      <w:r w:rsidRPr="002426E8">
        <w:rPr>
          <w:b/>
        </w:rPr>
        <w:t>message</w:t>
      </w:r>
      <w:r>
        <w:t>:</w:t>
      </w:r>
    </w:p>
    <w:p w14:paraId="63075908" w14:textId="77777777" w:rsidR="0098634C" w:rsidRPr="00900EC4" w:rsidRDefault="0098634C" w:rsidP="00900EC4">
      <w:pPr>
        <w:pStyle w:val="ListParagraph"/>
        <w:ind w:left="1212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"For the time being, we cannot complete your order ({meal}), we are very sorry..."</w:t>
      </w:r>
    </w:p>
    <w:p w14:paraId="2BEF736E" w14:textId="77777777" w:rsidR="0098634C" w:rsidRDefault="0098634C" w:rsidP="00900EC4">
      <w:pPr>
        <w:pStyle w:val="ListParagraph"/>
        <w:numPr>
          <w:ilvl w:val="0"/>
          <w:numId w:val="57"/>
        </w:numPr>
      </w:pPr>
      <w:r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</w:t>
      </w:r>
      <w:r w:rsidR="00BC7D1A">
        <w:t>also,</w:t>
      </w:r>
      <w:r>
        <w:t xml:space="preserve">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print the following message:</w:t>
      </w:r>
    </w:p>
    <w:p w14:paraId="1C2C0F8A" w14:textId="77777777" w:rsidR="0098634C" w:rsidRPr="00900EC4" w:rsidRDefault="0098634C" w:rsidP="00900EC4">
      <w:pPr>
        <w:pStyle w:val="ListParagraph"/>
        <w:ind w:left="1212"/>
        <w:rPr>
          <w:rFonts w:ascii="Consolas" w:hAnsi="Consolas"/>
          <w:b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Your order ({meal}) will be completed in the next 30 minutes and will cost you {the current price of the meal}."</w:t>
      </w:r>
    </w:p>
    <w:p w14:paraId="615CED09" w14:textId="77777777" w:rsidR="0098634C" w:rsidRDefault="0098634C" w:rsidP="00900EC4">
      <w:pPr>
        <w:pStyle w:val="ListParagraph"/>
        <w:numPr>
          <w:ilvl w:val="0"/>
          <w:numId w:val="58"/>
        </w:numPr>
      </w:pPr>
      <w:r>
        <w:t>Y</w:t>
      </w:r>
      <w:r w:rsidRPr="002426E8">
        <w:t xml:space="preserve">ou also </w:t>
      </w:r>
      <w:r w:rsidRPr="00DC2289">
        <w:rPr>
          <w:b/>
        </w:rPr>
        <w:t>need to remove 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14:paraId="44FE4C2F" w14:textId="77777777" w:rsidR="0098634C" w:rsidRDefault="0098634C" w:rsidP="0098634C">
      <w:pPr>
        <w:pStyle w:val="Heading3"/>
      </w:pPr>
      <w:r>
        <w:lastRenderedPageBreak/>
        <w:t>Submission</w:t>
      </w:r>
    </w:p>
    <w:p w14:paraId="6ABD7FB6" w14:textId="77777777" w:rsidR="0098634C" w:rsidRPr="00DC2289" w:rsidRDefault="0098634C" w:rsidP="0098634C">
      <w:pPr>
        <w:rPr>
          <w:lang w:val="bg-BG"/>
        </w:rPr>
      </w:pPr>
      <w:r>
        <w:t xml:space="preserve">Submit only the </w:t>
      </w:r>
      <w:r w:rsidRPr="00900EC4">
        <w:rPr>
          <w:rFonts w:ascii="Consolas" w:hAnsi="Consolas"/>
          <w:b/>
        </w:rPr>
        <w:t>Kitchen</w:t>
      </w:r>
      <w:r w:rsidR="00666623">
        <w:t xml:space="preserve"> </w:t>
      </w:r>
      <w:r w:rsidRPr="00666623">
        <w:rPr>
          <w:rFonts w:cstheme="minorHAnsi"/>
          <w:b/>
        </w:rPr>
        <w:t>class</w:t>
      </w:r>
      <w:r>
        <w:rPr>
          <w:b/>
        </w:rPr>
        <w:t xml:space="preserve"> </w:t>
      </w:r>
      <w:r>
        <w:t xml:space="preserve">as </w:t>
      </w:r>
      <w:r w:rsidRPr="00DC2289">
        <w:rPr>
          <w:b/>
        </w:rPr>
        <w:t>JavaScript code</w:t>
      </w:r>
      <w:r>
        <w:t>.</w:t>
      </w:r>
    </w:p>
    <w:p w14:paraId="02D964C1" w14:textId="77777777" w:rsidR="0098634C" w:rsidRDefault="0098634C" w:rsidP="0098634C">
      <w:pPr>
        <w:pStyle w:val="Heading3"/>
      </w:pPr>
      <w:r w:rsidRPr="00DC2289"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B5E18" w:rsidRPr="004641E2" w14:paraId="7CB08CED" w14:textId="77777777" w:rsidTr="004B5E18">
        <w:tc>
          <w:tcPr>
            <w:tcW w:w="10205" w:type="dxa"/>
            <w:shd w:val="clear" w:color="auto" w:fill="D9D9D9" w:themeFill="background1" w:themeFillShade="D9"/>
          </w:tcPr>
          <w:p w14:paraId="68FAE859" w14:textId="77777777" w:rsidR="004B5E18" w:rsidRPr="004641E2" w:rsidRDefault="004B5E18" w:rsidP="00D137B6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4B5E18" w:rsidRPr="004641E2" w14:paraId="5F926F94" w14:textId="77777777" w:rsidTr="004B5E18">
        <w:trPr>
          <w:trHeight w:val="418"/>
        </w:trPr>
        <w:tc>
          <w:tcPr>
            <w:tcW w:w="10205" w:type="dxa"/>
          </w:tcPr>
          <w:p w14:paraId="1C1B54D7" w14:textId="77777777" w:rsidR="004B5E18" w:rsidRPr="004641E2" w:rsidRDefault="004B5E18" w:rsidP="00D137B6">
            <w:pPr>
              <w:pStyle w:val="Code"/>
            </w:pPr>
            <w:r w:rsidRPr="00D137B6">
              <w:rPr>
                <w:bCs/>
                <w:color w:val="000080"/>
              </w:rPr>
              <w:t xml:space="preserve">let </w:t>
            </w:r>
            <w:r w:rsidRPr="00D137B6">
              <w:rPr>
                <w:bCs/>
                <w:i/>
                <w:iCs/>
                <w:color w:val="660E7A"/>
              </w:rPr>
              <w:t xml:space="preserve">kitchen </w:t>
            </w:r>
            <w:r w:rsidRPr="00D137B6">
              <w:rPr>
                <w:color w:val="000000"/>
              </w:rPr>
              <w:t xml:space="preserve">= </w:t>
            </w:r>
            <w:r w:rsidRPr="00D137B6">
              <w:rPr>
                <w:bCs/>
                <w:color w:val="000080"/>
              </w:rPr>
              <w:t xml:space="preserve">new </w:t>
            </w:r>
            <w:r w:rsidRPr="00D137B6">
              <w:rPr>
                <w:color w:val="000000"/>
              </w:rPr>
              <w:t>Kitchen (</w:t>
            </w:r>
            <w:r w:rsidRPr="00D137B6">
              <w:rPr>
                <w:color w:val="0000FF"/>
              </w:rPr>
              <w:t>1000</w:t>
            </w:r>
            <w:r w:rsidRPr="00D137B6">
              <w:rPr>
                <w:color w:val="000000"/>
              </w:rPr>
              <w:t>);</w:t>
            </w:r>
            <w:r w:rsidRPr="00D137B6">
              <w:rPr>
                <w:color w:val="000000"/>
              </w:rPr>
              <w:br/>
            </w: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loadProducts</w:t>
            </w:r>
            <w:r w:rsidRPr="00D137B6">
              <w:rPr>
                <w:color w:val="000000"/>
              </w:rPr>
              <w:t>([</w:t>
            </w:r>
            <w:r w:rsidRPr="00D137B6">
              <w:rPr>
                <w:bCs/>
                <w:color w:val="008000"/>
              </w:rPr>
              <w:t>'Banana 10 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'Banana 20 10'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'Strawberries 50 30'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'Yogurt 10 10'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'Yogurt 500 1500'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'Honey 5 50'</w:t>
            </w:r>
            <w:r w:rsidRPr="00D137B6">
              <w:rPr>
                <w:color w:val="000000"/>
              </w:rPr>
              <w:t>]));</w:t>
            </w:r>
          </w:p>
        </w:tc>
      </w:tr>
      <w:tr w:rsidR="004B5E18" w:rsidRPr="004641E2" w14:paraId="255A29DD" w14:textId="77777777" w:rsidTr="004B5E18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14:paraId="0FCF78CE" w14:textId="77777777" w:rsidR="004B5E18" w:rsidRPr="004641E2" w:rsidRDefault="004B5E18" w:rsidP="00D137B6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4B5E18" w:rsidRPr="004641E2" w14:paraId="46E65A58" w14:textId="77777777" w:rsidTr="004B5E18">
        <w:trPr>
          <w:trHeight w:val="418"/>
        </w:trPr>
        <w:tc>
          <w:tcPr>
            <w:tcW w:w="10205" w:type="dxa"/>
          </w:tcPr>
          <w:p w14:paraId="0F04D183" w14:textId="77777777" w:rsidR="004B5E18" w:rsidRPr="004641E2" w:rsidRDefault="004B5E18" w:rsidP="00D137B6">
            <w:pPr>
              <w:pStyle w:val="Code"/>
            </w:pPr>
            <w:r w:rsidRPr="00D137B6">
              <w:rPr>
                <w:rFonts w:cs="Times New Roman"/>
                <w:szCs w:val="24"/>
              </w:rPr>
              <w:t>Successfully loaded 10 Banana</w:t>
            </w:r>
            <w:r w:rsidRPr="00D137B6">
              <w:rPr>
                <w:rFonts w:cs="Times New Roman"/>
                <w:szCs w:val="24"/>
              </w:rPr>
              <w:br/>
              <w:t>Successfully loaded 20 Banana</w:t>
            </w:r>
            <w:r w:rsidRPr="00D137B6">
              <w:rPr>
                <w:rFonts w:cs="Times New Roman"/>
                <w:szCs w:val="24"/>
              </w:rPr>
              <w:br/>
              <w:t>Successfully loaded 50 Strawberries</w:t>
            </w:r>
            <w:r w:rsidRPr="00D137B6">
              <w:rPr>
                <w:rFonts w:cs="Times New Roman"/>
                <w:szCs w:val="24"/>
              </w:rPr>
              <w:br/>
              <w:t>Successfully loaded 10 Yogurt</w:t>
            </w:r>
            <w:r w:rsidRPr="00D137B6">
              <w:rPr>
                <w:rFonts w:cs="Times New Roman"/>
                <w:szCs w:val="24"/>
              </w:rPr>
              <w:br/>
              <w:t>There was not enough money to load 500 Yogurt</w:t>
            </w:r>
            <w:r w:rsidRPr="00D137B6">
              <w:rPr>
                <w:rFonts w:cs="Times New Roman"/>
                <w:szCs w:val="24"/>
              </w:rPr>
              <w:br/>
              <w:t>Successfully loaded 5 Honey</w:t>
            </w:r>
          </w:p>
        </w:tc>
      </w:tr>
      <w:tr w:rsidR="004B5E18" w:rsidRPr="004641E2" w14:paraId="3031FDCC" w14:textId="77777777" w:rsidTr="004B5E18">
        <w:tc>
          <w:tcPr>
            <w:tcW w:w="10205" w:type="dxa"/>
            <w:shd w:val="clear" w:color="auto" w:fill="D9D9D9" w:themeFill="background1" w:themeFillShade="D9"/>
          </w:tcPr>
          <w:p w14:paraId="0E24ADF3" w14:textId="77777777" w:rsidR="004B5E18" w:rsidRPr="004641E2" w:rsidRDefault="004B5E18" w:rsidP="00D137B6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4B5E18" w:rsidRPr="004641E2" w14:paraId="6D15A921" w14:textId="77777777" w:rsidTr="004B5E18">
        <w:trPr>
          <w:trHeight w:val="418"/>
        </w:trPr>
        <w:tc>
          <w:tcPr>
            <w:tcW w:w="10205" w:type="dxa"/>
          </w:tcPr>
          <w:p w14:paraId="08E24FA2" w14:textId="77777777" w:rsidR="004B5E18" w:rsidRPr="004641E2" w:rsidRDefault="004B5E18" w:rsidP="00D137B6">
            <w:pPr>
              <w:pStyle w:val="Code"/>
            </w:pP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addToMenu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color w:val="008000"/>
              </w:rPr>
              <w:t>'frozenYogurt'</w:t>
            </w:r>
            <w:r w:rsidRPr="00D137B6">
              <w:rPr>
                <w:color w:val="000000"/>
              </w:rPr>
              <w:t>, [</w:t>
            </w:r>
            <w:r w:rsidRPr="00D137B6">
              <w:rPr>
                <w:bCs/>
                <w:color w:val="008000"/>
              </w:rPr>
              <w:t>'Yogurt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'Honey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'Banana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'Strawberries 10'</w:t>
            </w:r>
            <w:r w:rsidRPr="00D137B6">
              <w:rPr>
                <w:color w:val="000000"/>
              </w:rPr>
              <w:t xml:space="preserve">], </w:t>
            </w:r>
            <w:r w:rsidRPr="00D137B6">
              <w:rPr>
                <w:color w:val="0000FF"/>
              </w:rPr>
              <w:t>9.99</w:t>
            </w:r>
            <w:r w:rsidRPr="00D137B6">
              <w:rPr>
                <w:color w:val="000000"/>
              </w:rPr>
              <w:t>));</w:t>
            </w:r>
            <w:r w:rsidRPr="00D137B6">
              <w:rPr>
                <w:color w:val="000000"/>
              </w:rPr>
              <w:br/>
            </w: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addToMenu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color w:val="008000"/>
              </w:rPr>
              <w:t>'Pizza'</w:t>
            </w:r>
            <w:r w:rsidRPr="00D137B6">
              <w:rPr>
                <w:color w:val="000000"/>
              </w:rPr>
              <w:t>, [</w:t>
            </w:r>
            <w:r w:rsidRPr="00D137B6">
              <w:rPr>
                <w:bCs/>
                <w:color w:val="008000"/>
              </w:rPr>
              <w:t>'Flour 0.5'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'Oil 0.2'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'Yeast 0.5'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'Salt 0.1'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'Sugar 0.1'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'Tomato sauce 0.5'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'Pepperoni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'Cheese 1.5'</w:t>
            </w:r>
            <w:r w:rsidRPr="00D137B6">
              <w:rPr>
                <w:color w:val="000000"/>
              </w:rPr>
              <w:t xml:space="preserve">], </w:t>
            </w:r>
            <w:r w:rsidRPr="00D137B6">
              <w:rPr>
                <w:color w:val="0000FF"/>
              </w:rPr>
              <w:t>15.55</w:t>
            </w:r>
            <w:r w:rsidRPr="00D137B6">
              <w:rPr>
                <w:color w:val="000000"/>
              </w:rPr>
              <w:t>));</w:t>
            </w:r>
          </w:p>
        </w:tc>
      </w:tr>
      <w:tr w:rsidR="004B5E18" w:rsidRPr="004641E2" w14:paraId="53157E19" w14:textId="77777777" w:rsidTr="004B5E18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14:paraId="7306486D" w14:textId="77777777" w:rsidR="004B5E18" w:rsidRPr="004641E2" w:rsidRDefault="004B5E18" w:rsidP="00D137B6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4B5E18" w:rsidRPr="004641E2" w14:paraId="05A43345" w14:textId="77777777" w:rsidTr="004B5E18">
        <w:trPr>
          <w:trHeight w:val="418"/>
        </w:trPr>
        <w:tc>
          <w:tcPr>
            <w:tcW w:w="10205" w:type="dxa"/>
          </w:tcPr>
          <w:p w14:paraId="7A9372B3" w14:textId="77777777" w:rsidR="004B5E18" w:rsidRPr="004641E2" w:rsidRDefault="004B5E18" w:rsidP="00D137B6">
            <w:pPr>
              <w:pStyle w:val="Code"/>
            </w:pPr>
            <w:r w:rsidRPr="00D137B6">
              <w:rPr>
                <w:rFonts w:cs="Times New Roman"/>
                <w:szCs w:val="24"/>
              </w:rPr>
              <w:t>Great idea! Now with the frozenYogurt we have 1 meals on the menu, other ideas?</w:t>
            </w:r>
            <w:r w:rsidRPr="00D137B6">
              <w:rPr>
                <w:rFonts w:cs="Times New Roman"/>
                <w:szCs w:val="24"/>
              </w:rPr>
              <w:br/>
              <w:t>Great idea! Now with the Pizza we have 2 meals on the menu, other ideas?</w:t>
            </w:r>
          </w:p>
        </w:tc>
      </w:tr>
      <w:tr w:rsidR="004B5E18" w:rsidRPr="004641E2" w14:paraId="1072EB7C" w14:textId="77777777" w:rsidTr="00900EC4">
        <w:trPr>
          <w:trHeight w:val="413"/>
        </w:trPr>
        <w:tc>
          <w:tcPr>
            <w:tcW w:w="10205" w:type="dxa"/>
            <w:shd w:val="clear" w:color="auto" w:fill="D9D9D9" w:themeFill="background1" w:themeFillShade="D9"/>
            <w:vAlign w:val="center"/>
          </w:tcPr>
          <w:p w14:paraId="074F8376" w14:textId="77777777" w:rsidR="004B5E18" w:rsidRPr="004641E2" w:rsidRDefault="004B5E18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4B5E18" w:rsidRPr="004641E2" w14:paraId="31F5C532" w14:textId="77777777" w:rsidTr="004B5E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/>
        </w:trPr>
        <w:tc>
          <w:tcPr>
            <w:tcW w:w="10205" w:type="dxa"/>
          </w:tcPr>
          <w:p w14:paraId="23C0AE91" w14:textId="77777777" w:rsidR="004B5E18" w:rsidRPr="004641E2" w:rsidRDefault="004B5E18" w:rsidP="00D137B6">
            <w:pPr>
              <w:pStyle w:val="Code"/>
            </w:pP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showTheMenu</w:t>
            </w:r>
            <w:r w:rsidRPr="00D137B6">
              <w:rPr>
                <w:color w:val="000000"/>
              </w:rPr>
              <w:t>());</w:t>
            </w:r>
          </w:p>
        </w:tc>
      </w:tr>
      <w:tr w:rsidR="004B5E18" w:rsidRPr="004641E2" w14:paraId="1D48A448" w14:textId="77777777" w:rsidTr="00900EC4">
        <w:trPr>
          <w:trHeight w:val="458"/>
        </w:trPr>
        <w:tc>
          <w:tcPr>
            <w:tcW w:w="10205" w:type="dxa"/>
            <w:shd w:val="clear" w:color="auto" w:fill="D9D9D9" w:themeFill="background1" w:themeFillShade="D9"/>
            <w:vAlign w:val="center"/>
          </w:tcPr>
          <w:p w14:paraId="3C9AE4CF" w14:textId="77777777" w:rsidR="004B5E18" w:rsidRPr="004641E2" w:rsidRDefault="004B5E18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4B5E18" w:rsidRPr="004641E2" w14:paraId="6A5E0543" w14:textId="77777777" w:rsidTr="004B5E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/>
        </w:trPr>
        <w:tc>
          <w:tcPr>
            <w:tcW w:w="10205" w:type="dxa"/>
          </w:tcPr>
          <w:p w14:paraId="06D311C9" w14:textId="77777777" w:rsidR="004B5E18" w:rsidRPr="004641E2" w:rsidRDefault="004B5E18" w:rsidP="00D137B6">
            <w:pPr>
              <w:pStyle w:val="Code"/>
            </w:pPr>
            <w:r w:rsidRPr="00D137B6">
              <w:rPr>
                <w:rFonts w:cs="Times New Roman"/>
                <w:szCs w:val="24"/>
              </w:rPr>
              <w:t>frozenYogurt - $ 9.99</w:t>
            </w:r>
            <w:r w:rsidRPr="00D137B6">
              <w:rPr>
                <w:rFonts w:cs="Times New Roman"/>
                <w:szCs w:val="24"/>
              </w:rPr>
              <w:br/>
              <w:t>Pizza - $ 15.55</w:t>
            </w:r>
          </w:p>
        </w:tc>
      </w:tr>
    </w:tbl>
    <w:p w14:paraId="44205BE6" w14:textId="5F35E874" w:rsidR="001D0031" w:rsidRPr="001D0031" w:rsidRDefault="001D0031" w:rsidP="008B0106">
      <w:pPr>
        <w:pStyle w:val="Heading1"/>
        <w:rPr>
          <w:lang w:val="en"/>
        </w:rPr>
      </w:pPr>
    </w:p>
    <w:sectPr w:rsidR="001D0031" w:rsidRPr="001D0031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F4C9C" w14:textId="77777777" w:rsidR="007D0399" w:rsidRDefault="007D0399" w:rsidP="008068A2">
      <w:pPr>
        <w:spacing w:after="0" w:line="240" w:lineRule="auto"/>
      </w:pPr>
      <w:r>
        <w:separator/>
      </w:r>
    </w:p>
  </w:endnote>
  <w:endnote w:type="continuationSeparator" w:id="0">
    <w:p w14:paraId="5AF523DE" w14:textId="77777777" w:rsidR="007D0399" w:rsidRDefault="007D03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E996A" w14:textId="77777777" w:rsidR="00541A44" w:rsidRPr="00AC77AD" w:rsidRDefault="00541A44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B201562" wp14:editId="68E107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1BF31E9A" wp14:editId="58E9C938">
          <wp:extent cx="1419225" cy="352425"/>
          <wp:effectExtent l="0" t="0" r="9525" b="9525"/>
          <wp:docPr id="13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BD949EE" wp14:editId="79F5E81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96F47F8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639EF" wp14:editId="5A7975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97CF5D8" w14:textId="19340152" w:rsidR="00541A44" w:rsidRPr="008C2B83" w:rsidRDefault="00541A4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7A8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7A8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639EF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97CF5D8" w14:textId="19340152" w:rsidR="00541A44" w:rsidRPr="008C2B83" w:rsidRDefault="00541A4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7A8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7A8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AAA827" wp14:editId="2E019AF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DCB14C7" w14:textId="77777777" w:rsidR="00541A44" w:rsidRDefault="00541A4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0AAA82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4DCB14C7" w14:textId="77777777" w:rsidR="00541A44" w:rsidRDefault="00541A4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A3A5F2" wp14:editId="3721DF3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CC5D71" w14:textId="77777777" w:rsidR="00541A44" w:rsidRDefault="00541A4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E299B69" w14:textId="77777777" w:rsidR="00541A44" w:rsidRDefault="00541A4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2FFB3D" wp14:editId="46C62BF3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0EC7C" wp14:editId="41CD1768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07B9C2" wp14:editId="676E4488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47F565" wp14:editId="3F9DCAF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7FD360" wp14:editId="79DCD07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35F664" wp14:editId="5C3A24BB">
                                <wp:extent cx="190500" cy="190500"/>
                                <wp:effectExtent l="0" t="0" r="0" b="0"/>
                                <wp:docPr id="22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A001EF" wp14:editId="3E770C29">
                                <wp:extent cx="176530" cy="176530"/>
                                <wp:effectExtent l="0" t="0" r="0" b="0"/>
                                <wp:docPr id="23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1A4EAB" wp14:editId="2448E4CB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7DFE2A" wp14:editId="4B8C507F">
                                <wp:extent cx="215153" cy="209247"/>
                                <wp:effectExtent l="0" t="0" r="0" b="635"/>
                                <wp:docPr id="2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F8FDAA" wp14:editId="4B284151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EA3A5F2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FCC5D71" w14:textId="77777777" w:rsidR="00541A44" w:rsidRDefault="00541A4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E299B69" w14:textId="77777777" w:rsidR="00541A44" w:rsidRDefault="00541A4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2FFB3D" wp14:editId="46C62BF3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0EC7C" wp14:editId="41CD1768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07B9C2" wp14:editId="676E4488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7F565" wp14:editId="3F9DCAF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7FD360" wp14:editId="79DCD07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35F664" wp14:editId="5C3A24BB">
                          <wp:extent cx="190500" cy="1905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A001EF" wp14:editId="3E770C29">
                          <wp:extent cx="176530" cy="176530"/>
                          <wp:effectExtent l="0" t="0" r="0" b="0"/>
                          <wp:docPr id="23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1A4EAB" wp14:editId="2448E4CB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7DFE2A" wp14:editId="4B8C507F">
                          <wp:extent cx="215153" cy="209247"/>
                          <wp:effectExtent l="0" t="0" r="0" b="635"/>
                          <wp:docPr id="24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F8FDAA" wp14:editId="4B284151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A3031F4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BCB99" w14:textId="77777777" w:rsidR="007D0399" w:rsidRDefault="007D0399" w:rsidP="008068A2">
      <w:pPr>
        <w:spacing w:after="0" w:line="240" w:lineRule="auto"/>
      </w:pPr>
      <w:r>
        <w:separator/>
      </w:r>
    </w:p>
  </w:footnote>
  <w:footnote w:type="continuationSeparator" w:id="0">
    <w:p w14:paraId="24638B90" w14:textId="77777777" w:rsidR="007D0399" w:rsidRDefault="007D03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F525C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0F9786D"/>
    <w:multiLevelType w:val="hybridMultilevel"/>
    <w:tmpl w:val="4EB8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57CD5"/>
    <w:multiLevelType w:val="hybridMultilevel"/>
    <w:tmpl w:val="671AC238"/>
    <w:lvl w:ilvl="0" w:tplc="80F83F94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4A7AE2"/>
    <w:multiLevelType w:val="hybridMultilevel"/>
    <w:tmpl w:val="EF20227A"/>
    <w:lvl w:ilvl="0" w:tplc="0409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720A2F"/>
    <w:multiLevelType w:val="hybridMultilevel"/>
    <w:tmpl w:val="EB78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277667"/>
    <w:multiLevelType w:val="hybridMultilevel"/>
    <w:tmpl w:val="2500C396"/>
    <w:lvl w:ilvl="0" w:tplc="04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5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246E36"/>
    <w:multiLevelType w:val="hybridMultilevel"/>
    <w:tmpl w:val="97AAC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8B1403BE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A2CD6"/>
    <w:multiLevelType w:val="hybridMultilevel"/>
    <w:tmpl w:val="8300F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64D1AEF"/>
    <w:multiLevelType w:val="hybridMultilevel"/>
    <w:tmpl w:val="12D0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D7B01"/>
    <w:multiLevelType w:val="hybridMultilevel"/>
    <w:tmpl w:val="DA42B2FC"/>
    <w:lvl w:ilvl="0" w:tplc="04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5BF04F19"/>
    <w:multiLevelType w:val="hybridMultilevel"/>
    <w:tmpl w:val="7F3EF68E"/>
    <w:lvl w:ilvl="0" w:tplc="04090003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386F1A"/>
    <w:multiLevelType w:val="hybridMultilevel"/>
    <w:tmpl w:val="F416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9A038B"/>
    <w:multiLevelType w:val="hybridMultilevel"/>
    <w:tmpl w:val="40C400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3"/>
  </w:num>
  <w:num w:numId="3">
    <w:abstractNumId w:val="14"/>
  </w:num>
  <w:num w:numId="4">
    <w:abstractNumId w:val="33"/>
  </w:num>
  <w:num w:numId="5">
    <w:abstractNumId w:val="34"/>
  </w:num>
  <w:num w:numId="6">
    <w:abstractNumId w:val="44"/>
  </w:num>
  <w:num w:numId="7">
    <w:abstractNumId w:val="6"/>
  </w:num>
  <w:num w:numId="8">
    <w:abstractNumId w:val="13"/>
  </w:num>
  <w:num w:numId="9">
    <w:abstractNumId w:val="31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5"/>
  </w:num>
  <w:num w:numId="14">
    <w:abstractNumId w:val="32"/>
  </w:num>
  <w:num w:numId="15">
    <w:abstractNumId w:val="27"/>
  </w:num>
  <w:num w:numId="16">
    <w:abstractNumId w:val="42"/>
  </w:num>
  <w:num w:numId="17">
    <w:abstractNumId w:val="48"/>
  </w:num>
  <w:num w:numId="18">
    <w:abstractNumId w:val="9"/>
  </w:num>
  <w:num w:numId="19">
    <w:abstractNumId w:val="26"/>
  </w:num>
  <w:num w:numId="20">
    <w:abstractNumId w:val="3"/>
  </w:num>
  <w:num w:numId="21">
    <w:abstractNumId w:val="52"/>
  </w:num>
  <w:num w:numId="22">
    <w:abstractNumId w:val="19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45"/>
  </w:num>
  <w:num w:numId="26">
    <w:abstractNumId w:val="11"/>
  </w:num>
  <w:num w:numId="27">
    <w:abstractNumId w:val="10"/>
  </w:num>
  <w:num w:numId="28">
    <w:abstractNumId w:val="8"/>
  </w:num>
  <w:num w:numId="29">
    <w:abstractNumId w:val="29"/>
  </w:num>
  <w:num w:numId="30">
    <w:abstractNumId w:val="16"/>
  </w:num>
  <w:num w:numId="31">
    <w:abstractNumId w:val="47"/>
  </w:num>
  <w:num w:numId="32">
    <w:abstractNumId w:val="49"/>
  </w:num>
  <w:num w:numId="33">
    <w:abstractNumId w:val="39"/>
  </w:num>
  <w:num w:numId="34">
    <w:abstractNumId w:val="15"/>
  </w:num>
  <w:num w:numId="35">
    <w:abstractNumId w:val="37"/>
  </w:num>
  <w:num w:numId="36">
    <w:abstractNumId w:val="0"/>
  </w:num>
  <w:num w:numId="37">
    <w:abstractNumId w:val="22"/>
  </w:num>
  <w:num w:numId="38">
    <w:abstractNumId w:val="51"/>
  </w:num>
  <w:num w:numId="39">
    <w:abstractNumId w:val="54"/>
  </w:num>
  <w:num w:numId="40">
    <w:abstractNumId w:val="40"/>
  </w:num>
  <w:num w:numId="41">
    <w:abstractNumId w:val="30"/>
  </w:num>
  <w:num w:numId="42">
    <w:abstractNumId w:val="43"/>
  </w:num>
  <w:num w:numId="43">
    <w:abstractNumId w:val="56"/>
  </w:num>
  <w:num w:numId="44">
    <w:abstractNumId w:val="50"/>
  </w:num>
  <w:num w:numId="45">
    <w:abstractNumId w:val="17"/>
  </w:num>
  <w:num w:numId="46">
    <w:abstractNumId w:val="55"/>
  </w:num>
  <w:num w:numId="47">
    <w:abstractNumId w:val="25"/>
  </w:num>
  <w:num w:numId="48">
    <w:abstractNumId w:val="29"/>
    <w:lvlOverride w:ilvl="0">
      <w:startOverride w:val="9"/>
    </w:lvlOverride>
  </w:num>
  <w:num w:numId="49">
    <w:abstractNumId w:val="28"/>
  </w:num>
  <w:num w:numId="50">
    <w:abstractNumId w:val="35"/>
  </w:num>
  <w:num w:numId="51">
    <w:abstractNumId w:val="18"/>
  </w:num>
  <w:num w:numId="52">
    <w:abstractNumId w:val="41"/>
  </w:num>
  <w:num w:numId="53">
    <w:abstractNumId w:val="4"/>
  </w:num>
  <w:num w:numId="54">
    <w:abstractNumId w:val="1"/>
  </w:num>
  <w:num w:numId="55">
    <w:abstractNumId w:val="24"/>
  </w:num>
  <w:num w:numId="56">
    <w:abstractNumId w:val="12"/>
  </w:num>
  <w:num w:numId="57">
    <w:abstractNumId w:val="38"/>
  </w:num>
  <w:num w:numId="58">
    <w:abstractNumId w:val="46"/>
  </w:num>
  <w:num w:numId="59">
    <w:abstractNumId w:val="23"/>
  </w:num>
  <w:num w:numId="60">
    <w:abstractNumId w:val="3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53B25"/>
    <w:rsid w:val="000548E5"/>
    <w:rsid w:val="00055599"/>
    <w:rsid w:val="00064D15"/>
    <w:rsid w:val="00086727"/>
    <w:rsid w:val="000A0025"/>
    <w:rsid w:val="000B1719"/>
    <w:rsid w:val="000B39E6"/>
    <w:rsid w:val="000B56F0"/>
    <w:rsid w:val="000D0781"/>
    <w:rsid w:val="000E078B"/>
    <w:rsid w:val="000F3C1F"/>
    <w:rsid w:val="000F4444"/>
    <w:rsid w:val="00103906"/>
    <w:rsid w:val="0012270F"/>
    <w:rsid w:val="001275B9"/>
    <w:rsid w:val="00127650"/>
    <w:rsid w:val="00130261"/>
    <w:rsid w:val="001320D8"/>
    <w:rsid w:val="00140D30"/>
    <w:rsid w:val="00142C75"/>
    <w:rsid w:val="00147DD5"/>
    <w:rsid w:val="00151840"/>
    <w:rsid w:val="001619DF"/>
    <w:rsid w:val="00164CDC"/>
    <w:rsid w:val="00167CF1"/>
    <w:rsid w:val="00171021"/>
    <w:rsid w:val="0017316F"/>
    <w:rsid w:val="00183A2C"/>
    <w:rsid w:val="00192692"/>
    <w:rsid w:val="001A01C4"/>
    <w:rsid w:val="001A6728"/>
    <w:rsid w:val="001C1FCD"/>
    <w:rsid w:val="001D0031"/>
    <w:rsid w:val="001D2464"/>
    <w:rsid w:val="001E1161"/>
    <w:rsid w:val="001E2ACE"/>
    <w:rsid w:val="001E3FEF"/>
    <w:rsid w:val="00202683"/>
    <w:rsid w:val="00202CC2"/>
    <w:rsid w:val="00215FCE"/>
    <w:rsid w:val="002247C6"/>
    <w:rsid w:val="00254095"/>
    <w:rsid w:val="00262B43"/>
    <w:rsid w:val="00264287"/>
    <w:rsid w:val="0026589D"/>
    <w:rsid w:val="002664E1"/>
    <w:rsid w:val="00267B0E"/>
    <w:rsid w:val="0028032D"/>
    <w:rsid w:val="00287D2E"/>
    <w:rsid w:val="002A2D2D"/>
    <w:rsid w:val="002A6FEE"/>
    <w:rsid w:val="002B0473"/>
    <w:rsid w:val="002B7064"/>
    <w:rsid w:val="002C120F"/>
    <w:rsid w:val="002C18E5"/>
    <w:rsid w:val="002D1F91"/>
    <w:rsid w:val="002E4283"/>
    <w:rsid w:val="002F2288"/>
    <w:rsid w:val="00317B5E"/>
    <w:rsid w:val="0033212E"/>
    <w:rsid w:val="0033490F"/>
    <w:rsid w:val="00341E30"/>
    <w:rsid w:val="00343AC3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452E"/>
    <w:rsid w:val="003E6334"/>
    <w:rsid w:val="003E6BFB"/>
    <w:rsid w:val="003F1864"/>
    <w:rsid w:val="00403869"/>
    <w:rsid w:val="00420804"/>
    <w:rsid w:val="004311CA"/>
    <w:rsid w:val="004539D3"/>
    <w:rsid w:val="0047331A"/>
    <w:rsid w:val="00473B2B"/>
    <w:rsid w:val="00476D4B"/>
    <w:rsid w:val="004804E4"/>
    <w:rsid w:val="004879B8"/>
    <w:rsid w:val="00491748"/>
    <w:rsid w:val="00493637"/>
    <w:rsid w:val="004A7E77"/>
    <w:rsid w:val="004B5E18"/>
    <w:rsid w:val="004C4871"/>
    <w:rsid w:val="004D29A9"/>
    <w:rsid w:val="004D5A25"/>
    <w:rsid w:val="004F1B78"/>
    <w:rsid w:val="004F2ED2"/>
    <w:rsid w:val="0050017E"/>
    <w:rsid w:val="005102C1"/>
    <w:rsid w:val="005177D3"/>
    <w:rsid w:val="00517B12"/>
    <w:rsid w:val="00517F05"/>
    <w:rsid w:val="00521242"/>
    <w:rsid w:val="00524789"/>
    <w:rsid w:val="00540CE2"/>
    <w:rsid w:val="00541A44"/>
    <w:rsid w:val="00553CCB"/>
    <w:rsid w:val="00563DC7"/>
    <w:rsid w:val="00564029"/>
    <w:rsid w:val="005643BD"/>
    <w:rsid w:val="00564D7B"/>
    <w:rsid w:val="0056527D"/>
    <w:rsid w:val="00566728"/>
    <w:rsid w:val="0056786B"/>
    <w:rsid w:val="00574C9C"/>
    <w:rsid w:val="005803E5"/>
    <w:rsid w:val="00584EDB"/>
    <w:rsid w:val="00586B13"/>
    <w:rsid w:val="0058723E"/>
    <w:rsid w:val="00596357"/>
    <w:rsid w:val="00596EDC"/>
    <w:rsid w:val="005A3B4B"/>
    <w:rsid w:val="005A3B4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66623"/>
    <w:rsid w:val="00670041"/>
    <w:rsid w:val="00670DFA"/>
    <w:rsid w:val="006719BA"/>
    <w:rsid w:val="00671FE2"/>
    <w:rsid w:val="00673B36"/>
    <w:rsid w:val="00676538"/>
    <w:rsid w:val="00680F83"/>
    <w:rsid w:val="006811DF"/>
    <w:rsid w:val="00692D23"/>
    <w:rsid w:val="006949EE"/>
    <w:rsid w:val="00695634"/>
    <w:rsid w:val="006A2AE6"/>
    <w:rsid w:val="006C41BF"/>
    <w:rsid w:val="006C61B4"/>
    <w:rsid w:val="006C793C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267DC"/>
    <w:rsid w:val="00746286"/>
    <w:rsid w:val="00747AE5"/>
    <w:rsid w:val="00761A1E"/>
    <w:rsid w:val="00763912"/>
    <w:rsid w:val="0077034F"/>
    <w:rsid w:val="00770B05"/>
    <w:rsid w:val="00781625"/>
    <w:rsid w:val="00784922"/>
    <w:rsid w:val="00785258"/>
    <w:rsid w:val="00791F02"/>
    <w:rsid w:val="007922C3"/>
    <w:rsid w:val="0079324A"/>
    <w:rsid w:val="00794EEE"/>
    <w:rsid w:val="007A635E"/>
    <w:rsid w:val="007C1520"/>
    <w:rsid w:val="007C2C37"/>
    <w:rsid w:val="007C3E81"/>
    <w:rsid w:val="007C5375"/>
    <w:rsid w:val="007D0399"/>
    <w:rsid w:val="007D1F12"/>
    <w:rsid w:val="007E0960"/>
    <w:rsid w:val="007E1B21"/>
    <w:rsid w:val="007E4248"/>
    <w:rsid w:val="007E4B33"/>
    <w:rsid w:val="007F177C"/>
    <w:rsid w:val="007F44B3"/>
    <w:rsid w:val="007F6061"/>
    <w:rsid w:val="008006F3"/>
    <w:rsid w:val="00801502"/>
    <w:rsid w:val="008063E1"/>
    <w:rsid w:val="008068A2"/>
    <w:rsid w:val="008105A0"/>
    <w:rsid w:val="0083051C"/>
    <w:rsid w:val="00830E30"/>
    <w:rsid w:val="00831EEA"/>
    <w:rsid w:val="00836345"/>
    <w:rsid w:val="00861625"/>
    <w:rsid w:val="008617B5"/>
    <w:rsid w:val="00863C18"/>
    <w:rsid w:val="0087027E"/>
    <w:rsid w:val="00870828"/>
    <w:rsid w:val="0088080B"/>
    <w:rsid w:val="00887BC2"/>
    <w:rsid w:val="008956FC"/>
    <w:rsid w:val="008B0106"/>
    <w:rsid w:val="008B0A53"/>
    <w:rsid w:val="008C1814"/>
    <w:rsid w:val="008C2B83"/>
    <w:rsid w:val="008C5930"/>
    <w:rsid w:val="008D5CCD"/>
    <w:rsid w:val="008D6970"/>
    <w:rsid w:val="008E6CF3"/>
    <w:rsid w:val="008E750B"/>
    <w:rsid w:val="008F202C"/>
    <w:rsid w:val="008F5B43"/>
    <w:rsid w:val="008F5FDB"/>
    <w:rsid w:val="008F6035"/>
    <w:rsid w:val="00900EC4"/>
    <w:rsid w:val="00902E68"/>
    <w:rsid w:val="00903A25"/>
    <w:rsid w:val="00912BC6"/>
    <w:rsid w:val="00920934"/>
    <w:rsid w:val="009254B7"/>
    <w:rsid w:val="00941FFF"/>
    <w:rsid w:val="009528F5"/>
    <w:rsid w:val="0095466F"/>
    <w:rsid w:val="00955691"/>
    <w:rsid w:val="00961157"/>
    <w:rsid w:val="00976E46"/>
    <w:rsid w:val="0098634C"/>
    <w:rsid w:val="009C0C39"/>
    <w:rsid w:val="009C6304"/>
    <w:rsid w:val="009D110D"/>
    <w:rsid w:val="009D1805"/>
    <w:rsid w:val="009D28C3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72F54"/>
    <w:rsid w:val="00A75B91"/>
    <w:rsid w:val="00A77C75"/>
    <w:rsid w:val="00A826E2"/>
    <w:rsid w:val="00AA2018"/>
    <w:rsid w:val="00AA3772"/>
    <w:rsid w:val="00AA4E89"/>
    <w:rsid w:val="00AB106E"/>
    <w:rsid w:val="00AB2224"/>
    <w:rsid w:val="00AB7E42"/>
    <w:rsid w:val="00AC60FE"/>
    <w:rsid w:val="00AC77AD"/>
    <w:rsid w:val="00AD3214"/>
    <w:rsid w:val="00AE05D3"/>
    <w:rsid w:val="00AE6D60"/>
    <w:rsid w:val="00B058CA"/>
    <w:rsid w:val="00B148DD"/>
    <w:rsid w:val="00B14E51"/>
    <w:rsid w:val="00B17740"/>
    <w:rsid w:val="00B46F31"/>
    <w:rsid w:val="00B567F6"/>
    <w:rsid w:val="00B57A80"/>
    <w:rsid w:val="00B63BD7"/>
    <w:rsid w:val="00B63DED"/>
    <w:rsid w:val="00B67D59"/>
    <w:rsid w:val="00B766F5"/>
    <w:rsid w:val="00B9309B"/>
    <w:rsid w:val="00B956AD"/>
    <w:rsid w:val="00BA1772"/>
    <w:rsid w:val="00BA1F40"/>
    <w:rsid w:val="00BA4820"/>
    <w:rsid w:val="00BB05FA"/>
    <w:rsid w:val="00BB0D7E"/>
    <w:rsid w:val="00BB5B10"/>
    <w:rsid w:val="00BC56D6"/>
    <w:rsid w:val="00BC7D1A"/>
    <w:rsid w:val="00BD5653"/>
    <w:rsid w:val="00BE45C4"/>
    <w:rsid w:val="00BF1775"/>
    <w:rsid w:val="00BF201D"/>
    <w:rsid w:val="00BF3C41"/>
    <w:rsid w:val="00C0490B"/>
    <w:rsid w:val="00C06FBA"/>
    <w:rsid w:val="00C078E8"/>
    <w:rsid w:val="00C07904"/>
    <w:rsid w:val="00C11320"/>
    <w:rsid w:val="00C14C80"/>
    <w:rsid w:val="00C244E5"/>
    <w:rsid w:val="00C24CAD"/>
    <w:rsid w:val="00C355A5"/>
    <w:rsid w:val="00C43B64"/>
    <w:rsid w:val="00C53F37"/>
    <w:rsid w:val="00C5639E"/>
    <w:rsid w:val="00C600A6"/>
    <w:rsid w:val="00C62A0F"/>
    <w:rsid w:val="00C7705F"/>
    <w:rsid w:val="00C82862"/>
    <w:rsid w:val="00C84E4D"/>
    <w:rsid w:val="00C86A92"/>
    <w:rsid w:val="00C95C26"/>
    <w:rsid w:val="00CA0512"/>
    <w:rsid w:val="00CA0919"/>
    <w:rsid w:val="00CB27FE"/>
    <w:rsid w:val="00CB3C22"/>
    <w:rsid w:val="00CB75FA"/>
    <w:rsid w:val="00CD5181"/>
    <w:rsid w:val="00CD7485"/>
    <w:rsid w:val="00CD783D"/>
    <w:rsid w:val="00CF60F2"/>
    <w:rsid w:val="00D02D55"/>
    <w:rsid w:val="00D13AB8"/>
    <w:rsid w:val="00D22895"/>
    <w:rsid w:val="00D27D29"/>
    <w:rsid w:val="00D30AFE"/>
    <w:rsid w:val="00D4354E"/>
    <w:rsid w:val="00D43F69"/>
    <w:rsid w:val="00D50831"/>
    <w:rsid w:val="00D51526"/>
    <w:rsid w:val="00D55609"/>
    <w:rsid w:val="00D625EB"/>
    <w:rsid w:val="00D6645D"/>
    <w:rsid w:val="00D67C0E"/>
    <w:rsid w:val="00D73957"/>
    <w:rsid w:val="00D74D17"/>
    <w:rsid w:val="00D75639"/>
    <w:rsid w:val="00D75B0C"/>
    <w:rsid w:val="00D818CA"/>
    <w:rsid w:val="00D829DE"/>
    <w:rsid w:val="00D910AA"/>
    <w:rsid w:val="00D955E7"/>
    <w:rsid w:val="00DC28E6"/>
    <w:rsid w:val="00DC5C53"/>
    <w:rsid w:val="00DC5F94"/>
    <w:rsid w:val="00DD7A43"/>
    <w:rsid w:val="00DD7BB2"/>
    <w:rsid w:val="00DE1B8E"/>
    <w:rsid w:val="00DE5D78"/>
    <w:rsid w:val="00DF00FA"/>
    <w:rsid w:val="00DF01D4"/>
    <w:rsid w:val="00DF0F02"/>
    <w:rsid w:val="00DF57D8"/>
    <w:rsid w:val="00E10E16"/>
    <w:rsid w:val="00E24C6A"/>
    <w:rsid w:val="00E25811"/>
    <w:rsid w:val="00E30FE1"/>
    <w:rsid w:val="00E32F85"/>
    <w:rsid w:val="00E3302C"/>
    <w:rsid w:val="00E36FD8"/>
    <w:rsid w:val="00E37380"/>
    <w:rsid w:val="00E37C86"/>
    <w:rsid w:val="00E465C4"/>
    <w:rsid w:val="00E63F64"/>
    <w:rsid w:val="00E74623"/>
    <w:rsid w:val="00E86D42"/>
    <w:rsid w:val="00EA1019"/>
    <w:rsid w:val="00EA14A6"/>
    <w:rsid w:val="00EA2D98"/>
    <w:rsid w:val="00EA3B29"/>
    <w:rsid w:val="00EB3AA6"/>
    <w:rsid w:val="00EB7421"/>
    <w:rsid w:val="00EC4158"/>
    <w:rsid w:val="00EC5A4D"/>
    <w:rsid w:val="00EC5F15"/>
    <w:rsid w:val="00ED0DEA"/>
    <w:rsid w:val="00ED73C4"/>
    <w:rsid w:val="00EE613C"/>
    <w:rsid w:val="00EF42E4"/>
    <w:rsid w:val="00F0368E"/>
    <w:rsid w:val="00F11AB3"/>
    <w:rsid w:val="00F13DD6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077"/>
    <w:rsid w:val="00F94976"/>
    <w:rsid w:val="00F976AD"/>
    <w:rsid w:val="00FB3392"/>
    <w:rsid w:val="00FC5694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A4251D"/>
  <w15:docId w15:val="{491A4025-BFA4-49F8-874D-6F1953C3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A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A4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1A44"/>
    <w:pPr>
      <w:keepNext/>
      <w:keepLines/>
      <w:numPr>
        <w:numId w:val="29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A4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1A4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4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A44"/>
  </w:style>
  <w:style w:type="paragraph" w:styleId="Footer">
    <w:name w:val="footer"/>
    <w:basedOn w:val="Normal"/>
    <w:link w:val="FooterChar"/>
    <w:uiPriority w:val="99"/>
    <w:unhideWhenUsed/>
    <w:rsid w:val="0054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A44"/>
  </w:style>
  <w:style w:type="paragraph" w:styleId="BalloonText">
    <w:name w:val="Balloon Text"/>
    <w:basedOn w:val="Normal"/>
    <w:link w:val="BalloonTextChar"/>
    <w:uiPriority w:val="99"/>
    <w:semiHidden/>
    <w:unhideWhenUsed/>
    <w:rsid w:val="00541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1A4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1A4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A4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1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A4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1A4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41A44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541A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1A4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44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541A4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41A4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4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41A44"/>
  </w:style>
  <w:style w:type="table" w:customStyle="1" w:styleId="TableGrid1">
    <w:name w:val="Table Grid1"/>
    <w:basedOn w:val="TableNormal"/>
    <w:next w:val="TableGrid"/>
    <w:uiPriority w:val="59"/>
    <w:rsid w:val="0054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A4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A44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uiPriority w:val="99"/>
    <w:rsid w:val="0098634C"/>
    <w:rPr>
      <w:rFonts w:ascii="Liberation Mono" w:eastAsia="Times New Roman" w:cs="Liberation Mono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7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4/Exercise-Clas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9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3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5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8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8.png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0" Type="http://schemas.openxmlformats.org/officeDocument/2006/relationships/image" Target="media/image14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71007-C79A-4225-816B-2CEBEEDE5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491</TotalTime>
  <Pages>1</Pages>
  <Words>2373</Words>
  <Characters>13531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Emo N.</cp:lastModifiedBy>
  <cp:revision>139</cp:revision>
  <cp:lastPrinted>2015-10-26T22:35:00Z</cp:lastPrinted>
  <dcterms:created xsi:type="dcterms:W3CDTF">2019-06-05T16:35:00Z</dcterms:created>
  <dcterms:modified xsi:type="dcterms:W3CDTF">2019-10-13T14:05:00Z</dcterms:modified>
  <cp:category>programming, education, software engineering, software development</cp:category>
</cp:coreProperties>
</file>